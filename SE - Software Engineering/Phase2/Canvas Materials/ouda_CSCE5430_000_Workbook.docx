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C1DE7" w14:textId="44933FD3" w:rsidR="00777F55" w:rsidRDefault="00DF3B8D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02376">
        <w:t>Project</w:t>
      </w:r>
      <w:r w:rsidR="00A64C6F">
        <w:t xml:space="preserve"> Workbook</w:t>
      </w:r>
      <w:r>
        <w:fldChar w:fldCharType="end"/>
      </w:r>
    </w:p>
    <w:p w14:paraId="4953DBD1" w14:textId="77777777" w:rsidR="00777F55" w:rsidRDefault="00777F55">
      <w:pPr>
        <w:pStyle w:val="Title"/>
        <w:jc w:val="right"/>
      </w:pPr>
    </w:p>
    <w:p w14:paraId="3124C3E8" w14:textId="03294D11" w:rsidR="00777F55" w:rsidRDefault="003C1796" w:rsidP="00A64C6F">
      <w:pPr>
        <w:pStyle w:val="Title"/>
        <w:jc w:val="right"/>
        <w:rPr>
          <w:sz w:val="28"/>
        </w:rPr>
      </w:pPr>
      <w:r>
        <w:rPr>
          <w:sz w:val="28"/>
        </w:rPr>
        <w:t>Spring</w:t>
      </w:r>
      <w:r w:rsidR="0032440B">
        <w:rPr>
          <w:sz w:val="28"/>
        </w:rPr>
        <w:t xml:space="preserve"> 20</w:t>
      </w:r>
      <w:r w:rsidR="00F02376">
        <w:rPr>
          <w:sz w:val="28"/>
        </w:rPr>
        <w:t>2</w:t>
      </w:r>
      <w:r>
        <w:rPr>
          <w:sz w:val="28"/>
        </w:rPr>
        <w:t>3</w:t>
      </w:r>
    </w:p>
    <w:p w14:paraId="6A7C7318" w14:textId="77777777" w:rsidR="00777F55" w:rsidRDefault="00777F55">
      <w:pPr>
        <w:pStyle w:val="Title"/>
        <w:rPr>
          <w:sz w:val="28"/>
        </w:rPr>
        <w:sectPr w:rsidR="00777F5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3585B6D" w14:textId="77777777" w:rsidR="00777F55" w:rsidRDefault="00AF7A96">
      <w:pPr>
        <w:pStyle w:val="Title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530"/>
        <w:gridCol w:w="3942"/>
        <w:gridCol w:w="2304"/>
      </w:tblGrid>
      <w:tr w:rsidR="00777F55" w14:paraId="430E641A" w14:textId="77777777" w:rsidTr="00B508DC">
        <w:tc>
          <w:tcPr>
            <w:tcW w:w="1728" w:type="dxa"/>
          </w:tcPr>
          <w:p w14:paraId="2FB83A2B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30" w:type="dxa"/>
          </w:tcPr>
          <w:p w14:paraId="499C47BB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942" w:type="dxa"/>
          </w:tcPr>
          <w:p w14:paraId="0B78AF0C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FE0183B" w14:textId="77777777" w:rsidR="00777F55" w:rsidRDefault="00AF7A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B508DC" w14:paraId="5706CA44" w14:textId="77777777" w:rsidTr="00B508DC">
        <w:tc>
          <w:tcPr>
            <w:tcW w:w="1728" w:type="dxa"/>
          </w:tcPr>
          <w:p w14:paraId="1A231D07" w14:textId="71492971" w:rsidR="00B508DC" w:rsidRDefault="003C1796" w:rsidP="00B508DC">
            <w:pPr>
              <w:pStyle w:val="Tabletext"/>
            </w:pPr>
            <w:r>
              <w:t>January 27, 2023</w:t>
            </w:r>
          </w:p>
        </w:tc>
        <w:tc>
          <w:tcPr>
            <w:tcW w:w="1530" w:type="dxa"/>
          </w:tcPr>
          <w:p w14:paraId="501D5861" w14:textId="450418C1" w:rsidR="00B508DC" w:rsidRDefault="00266A0C" w:rsidP="00B508DC">
            <w:pPr>
              <w:pStyle w:val="Tabletext"/>
            </w:pPr>
            <w:r>
              <w:t>Project Phase</w:t>
            </w:r>
            <w:r w:rsidR="00B508DC">
              <w:t xml:space="preserve"> 1</w:t>
            </w:r>
          </w:p>
        </w:tc>
        <w:tc>
          <w:tcPr>
            <w:tcW w:w="3942" w:type="dxa"/>
          </w:tcPr>
          <w:p w14:paraId="10D45BFB" w14:textId="77777777" w:rsidR="00B508DC" w:rsidRDefault="00B508DC" w:rsidP="00B508DC">
            <w:pPr>
              <w:pStyle w:val="Tabletext"/>
            </w:pPr>
            <w:r>
              <w:t xml:space="preserve">Adding </w:t>
            </w:r>
            <w:proofErr w:type="gramStart"/>
            <w:r>
              <w:t>Glossary  (</w:t>
            </w:r>
            <w:proofErr w:type="gramEnd"/>
            <w:r>
              <w:t>Question 4)</w:t>
            </w:r>
          </w:p>
        </w:tc>
        <w:tc>
          <w:tcPr>
            <w:tcW w:w="2304" w:type="dxa"/>
          </w:tcPr>
          <w:p w14:paraId="3DD95E63" w14:textId="643CFA1A" w:rsidR="00B508DC" w:rsidRDefault="00F02376" w:rsidP="00B508DC">
            <w:pPr>
              <w:pStyle w:val="Tabletext"/>
            </w:pPr>
            <w:r>
              <w:t>Abdelnasser</w:t>
            </w:r>
            <w:r w:rsidR="00B508DC">
              <w:t xml:space="preserve"> Ouda</w:t>
            </w:r>
          </w:p>
        </w:tc>
      </w:tr>
      <w:tr w:rsidR="00B508DC" w14:paraId="0632ED21" w14:textId="77777777" w:rsidTr="00B508DC">
        <w:tc>
          <w:tcPr>
            <w:tcW w:w="1728" w:type="dxa"/>
          </w:tcPr>
          <w:p w14:paraId="3A8A656D" w14:textId="6ED10547" w:rsidR="00B508DC" w:rsidRDefault="003C1796" w:rsidP="00B508DC">
            <w:pPr>
              <w:pStyle w:val="Tabletext"/>
            </w:pPr>
            <w:r>
              <w:t>January 27, 2023</w:t>
            </w:r>
          </w:p>
        </w:tc>
        <w:tc>
          <w:tcPr>
            <w:tcW w:w="1530" w:type="dxa"/>
          </w:tcPr>
          <w:p w14:paraId="6A61CE74" w14:textId="4D0EC559" w:rsidR="00B508DC" w:rsidRDefault="00266A0C" w:rsidP="00B508DC">
            <w:pPr>
              <w:pStyle w:val="Tabletext"/>
            </w:pPr>
            <w:r>
              <w:t>Project Phase</w:t>
            </w:r>
            <w:r w:rsidR="00B508DC">
              <w:t xml:space="preserve"> 1</w:t>
            </w:r>
          </w:p>
        </w:tc>
        <w:tc>
          <w:tcPr>
            <w:tcW w:w="3942" w:type="dxa"/>
          </w:tcPr>
          <w:p w14:paraId="453A1966" w14:textId="77777777" w:rsidR="00B508DC" w:rsidRDefault="00B508DC" w:rsidP="00B508DC">
            <w:pPr>
              <w:pStyle w:val="Tabletext"/>
            </w:pPr>
            <w:r>
              <w:t xml:space="preserve">Adding system </w:t>
            </w:r>
            <w:proofErr w:type="gramStart"/>
            <w:r>
              <w:t>actors  (</w:t>
            </w:r>
            <w:proofErr w:type="gramEnd"/>
            <w:r>
              <w:t>Question 6.1)</w:t>
            </w:r>
          </w:p>
        </w:tc>
        <w:tc>
          <w:tcPr>
            <w:tcW w:w="2304" w:type="dxa"/>
          </w:tcPr>
          <w:p w14:paraId="60ED2F0D" w14:textId="2F7CFB34" w:rsidR="00B508DC" w:rsidRDefault="00F02376" w:rsidP="00B508DC">
            <w:pPr>
              <w:pStyle w:val="Tabletext"/>
            </w:pPr>
            <w:r>
              <w:t>Abdelnasser</w:t>
            </w:r>
            <w:r w:rsidR="00B508DC">
              <w:t xml:space="preserve"> Ouda</w:t>
            </w:r>
          </w:p>
        </w:tc>
      </w:tr>
      <w:tr w:rsidR="00B508DC" w14:paraId="2ACFFB62" w14:textId="77777777" w:rsidTr="00B508DC">
        <w:tc>
          <w:tcPr>
            <w:tcW w:w="1728" w:type="dxa"/>
          </w:tcPr>
          <w:p w14:paraId="6ABFB193" w14:textId="00AFA47F" w:rsidR="00B508DC" w:rsidRDefault="003C1796" w:rsidP="00B508DC">
            <w:pPr>
              <w:pStyle w:val="Tabletext"/>
            </w:pPr>
            <w:r>
              <w:t>January 27, 2023</w:t>
            </w:r>
          </w:p>
        </w:tc>
        <w:tc>
          <w:tcPr>
            <w:tcW w:w="1530" w:type="dxa"/>
          </w:tcPr>
          <w:p w14:paraId="570C4325" w14:textId="37F77B38" w:rsidR="00B508DC" w:rsidRDefault="00266A0C" w:rsidP="00B508DC">
            <w:pPr>
              <w:pStyle w:val="Tabletext"/>
            </w:pPr>
            <w:r>
              <w:t>Project Phase</w:t>
            </w:r>
            <w:r w:rsidR="00B508DC">
              <w:t xml:space="preserve"> 1</w:t>
            </w:r>
          </w:p>
        </w:tc>
        <w:tc>
          <w:tcPr>
            <w:tcW w:w="3942" w:type="dxa"/>
          </w:tcPr>
          <w:p w14:paraId="0C78CE1E" w14:textId="77777777" w:rsidR="00B508DC" w:rsidRDefault="00B508DC" w:rsidP="00B508DC">
            <w:pPr>
              <w:pStyle w:val="Tabletext"/>
            </w:pPr>
            <w:r>
              <w:t>Adding system use cases (Question 7.1)</w:t>
            </w:r>
          </w:p>
        </w:tc>
        <w:tc>
          <w:tcPr>
            <w:tcW w:w="2304" w:type="dxa"/>
          </w:tcPr>
          <w:p w14:paraId="1188090D" w14:textId="54510B89" w:rsidR="00B508DC" w:rsidRDefault="00F02376" w:rsidP="00B508DC">
            <w:pPr>
              <w:pStyle w:val="Tabletext"/>
            </w:pPr>
            <w:r>
              <w:t>Abdelnasser</w:t>
            </w:r>
            <w:r w:rsidR="00B508DC">
              <w:t xml:space="preserve"> Ouda</w:t>
            </w:r>
          </w:p>
        </w:tc>
      </w:tr>
      <w:tr w:rsidR="00B508DC" w14:paraId="16849B03" w14:textId="77777777" w:rsidTr="00B508DC">
        <w:tc>
          <w:tcPr>
            <w:tcW w:w="1728" w:type="dxa"/>
          </w:tcPr>
          <w:p w14:paraId="07EBB945" w14:textId="3DD926AA" w:rsidR="00B508DC" w:rsidRDefault="003C1796" w:rsidP="00B508DC">
            <w:pPr>
              <w:pStyle w:val="Tabletext"/>
            </w:pPr>
            <w:r>
              <w:t>January 27, 2023</w:t>
            </w:r>
          </w:p>
        </w:tc>
        <w:tc>
          <w:tcPr>
            <w:tcW w:w="1530" w:type="dxa"/>
          </w:tcPr>
          <w:p w14:paraId="792F374C" w14:textId="05829139" w:rsidR="00B508DC" w:rsidRDefault="00266A0C" w:rsidP="00B508DC">
            <w:pPr>
              <w:pStyle w:val="Tabletext"/>
            </w:pPr>
            <w:r>
              <w:t>Project Phase</w:t>
            </w:r>
            <w:r w:rsidR="00B508DC">
              <w:t xml:space="preserve"> 1</w:t>
            </w:r>
          </w:p>
        </w:tc>
        <w:tc>
          <w:tcPr>
            <w:tcW w:w="3942" w:type="dxa"/>
          </w:tcPr>
          <w:p w14:paraId="23695765" w14:textId="77777777" w:rsidR="00B508DC" w:rsidRDefault="00B508DC" w:rsidP="00B508DC">
            <w:pPr>
              <w:pStyle w:val="Tabletext"/>
            </w:pPr>
            <w:r>
              <w:t>Adding use case diagram (Question 8.1)</w:t>
            </w:r>
          </w:p>
        </w:tc>
        <w:tc>
          <w:tcPr>
            <w:tcW w:w="2304" w:type="dxa"/>
          </w:tcPr>
          <w:p w14:paraId="1B4A900A" w14:textId="2C9E21FA" w:rsidR="00B508DC" w:rsidRDefault="00F02376" w:rsidP="00B508DC">
            <w:pPr>
              <w:pStyle w:val="Tabletext"/>
            </w:pPr>
            <w:r>
              <w:t>Abdelnasser</w:t>
            </w:r>
            <w:r w:rsidR="00B508DC">
              <w:t xml:space="preserve"> Ouda</w:t>
            </w:r>
          </w:p>
        </w:tc>
      </w:tr>
      <w:tr w:rsidR="00B508DC" w14:paraId="76C74514" w14:textId="77777777" w:rsidTr="00B508DC">
        <w:tc>
          <w:tcPr>
            <w:tcW w:w="1728" w:type="dxa"/>
          </w:tcPr>
          <w:p w14:paraId="783B9196" w14:textId="77777777" w:rsidR="00B508DC" w:rsidRDefault="00B508DC" w:rsidP="00B508DC">
            <w:pPr>
              <w:pStyle w:val="Tabletext"/>
            </w:pPr>
          </w:p>
        </w:tc>
        <w:tc>
          <w:tcPr>
            <w:tcW w:w="1530" w:type="dxa"/>
          </w:tcPr>
          <w:p w14:paraId="204D1CFB" w14:textId="77777777" w:rsidR="00B508DC" w:rsidRDefault="00B508DC" w:rsidP="00B508DC">
            <w:pPr>
              <w:pStyle w:val="Tabletext"/>
            </w:pPr>
          </w:p>
        </w:tc>
        <w:tc>
          <w:tcPr>
            <w:tcW w:w="3942" w:type="dxa"/>
          </w:tcPr>
          <w:p w14:paraId="495D9BD4" w14:textId="77777777" w:rsidR="00B508DC" w:rsidRDefault="00B508DC" w:rsidP="00B508DC">
            <w:pPr>
              <w:pStyle w:val="Tabletext"/>
            </w:pPr>
          </w:p>
        </w:tc>
        <w:tc>
          <w:tcPr>
            <w:tcW w:w="2304" w:type="dxa"/>
          </w:tcPr>
          <w:p w14:paraId="272FFB45" w14:textId="77777777" w:rsidR="00B508DC" w:rsidRDefault="00B508DC" w:rsidP="00B508DC">
            <w:pPr>
              <w:pStyle w:val="Tabletext"/>
            </w:pPr>
          </w:p>
        </w:tc>
      </w:tr>
    </w:tbl>
    <w:p w14:paraId="55B20740" w14:textId="77777777" w:rsidR="00777F55" w:rsidRDefault="00777F55"/>
    <w:p w14:paraId="29CD0D2D" w14:textId="77777777" w:rsidR="00777F55" w:rsidRDefault="00AF7A96">
      <w:pPr>
        <w:pStyle w:val="Title"/>
      </w:pPr>
      <w:r>
        <w:br w:type="page"/>
      </w:r>
      <w:r>
        <w:lastRenderedPageBreak/>
        <w:t>Table of Contents</w:t>
      </w:r>
    </w:p>
    <w:p w14:paraId="3A7F328B" w14:textId="77777777" w:rsidR="00E54B6C" w:rsidRDefault="00E54B6C"/>
    <w:p w14:paraId="3CC2C501" w14:textId="77777777" w:rsidR="00A014A9" w:rsidRDefault="00A014A9"/>
    <w:p w14:paraId="170C8E48" w14:textId="41141A02" w:rsidR="00D710E1" w:rsidRDefault="009238EB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559819" w:history="1">
        <w:r w:rsidR="003C1796">
          <w:rPr>
            <w:rStyle w:val="Hyperlink"/>
            <w:noProof/>
          </w:rPr>
          <w:t>IFINANCE</w:t>
        </w:r>
        <w:r w:rsidR="00D710E1" w:rsidRPr="007429CC">
          <w:rPr>
            <w:rStyle w:val="Hyperlink"/>
            <w:noProof/>
          </w:rPr>
          <w:t xml:space="preserve"> System Glossary</w:t>
        </w:r>
        <w:r w:rsidR="00D710E1">
          <w:rPr>
            <w:noProof/>
            <w:webHidden/>
          </w:rPr>
          <w:tab/>
        </w:r>
        <w:r w:rsidR="00D710E1">
          <w:rPr>
            <w:noProof/>
            <w:webHidden/>
          </w:rPr>
          <w:fldChar w:fldCharType="begin"/>
        </w:r>
        <w:r w:rsidR="00D710E1">
          <w:rPr>
            <w:noProof/>
            <w:webHidden/>
          </w:rPr>
          <w:instrText xml:space="preserve"> PAGEREF _Toc433559819 \h </w:instrText>
        </w:r>
        <w:r w:rsidR="00D710E1">
          <w:rPr>
            <w:noProof/>
            <w:webHidden/>
          </w:rPr>
        </w:r>
        <w:r w:rsidR="00D710E1">
          <w:rPr>
            <w:noProof/>
            <w:webHidden/>
          </w:rPr>
          <w:fldChar w:fldCharType="separate"/>
        </w:r>
        <w:r w:rsidR="00F47638">
          <w:rPr>
            <w:noProof/>
            <w:webHidden/>
          </w:rPr>
          <w:t>4</w:t>
        </w:r>
        <w:r w:rsidR="00D710E1">
          <w:rPr>
            <w:noProof/>
            <w:webHidden/>
          </w:rPr>
          <w:fldChar w:fldCharType="end"/>
        </w:r>
      </w:hyperlink>
    </w:p>
    <w:p w14:paraId="57BB2E9B" w14:textId="00A1A72B" w:rsidR="00D710E1" w:rsidRDefault="0000000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433559820" w:history="1">
        <w:r w:rsidR="00D710E1" w:rsidRPr="007429CC">
          <w:rPr>
            <w:rStyle w:val="Hyperlink"/>
            <w:noProof/>
          </w:rPr>
          <w:t>1.1</w:t>
        </w:r>
        <w:r w:rsidR="00D710E1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D710E1" w:rsidRPr="007429CC">
          <w:rPr>
            <w:rStyle w:val="Hyperlink"/>
            <w:noProof/>
          </w:rPr>
          <w:t>Introduction</w:t>
        </w:r>
        <w:r w:rsidR="00D710E1">
          <w:rPr>
            <w:noProof/>
            <w:webHidden/>
          </w:rPr>
          <w:tab/>
        </w:r>
        <w:r w:rsidR="00D710E1">
          <w:rPr>
            <w:noProof/>
            <w:webHidden/>
          </w:rPr>
          <w:fldChar w:fldCharType="begin"/>
        </w:r>
        <w:r w:rsidR="00D710E1">
          <w:rPr>
            <w:noProof/>
            <w:webHidden/>
          </w:rPr>
          <w:instrText xml:space="preserve"> PAGEREF _Toc433559820 \h </w:instrText>
        </w:r>
        <w:r w:rsidR="00D710E1">
          <w:rPr>
            <w:noProof/>
            <w:webHidden/>
          </w:rPr>
        </w:r>
        <w:r w:rsidR="00D710E1">
          <w:rPr>
            <w:noProof/>
            <w:webHidden/>
          </w:rPr>
          <w:fldChar w:fldCharType="separate"/>
        </w:r>
        <w:r w:rsidR="00F47638">
          <w:rPr>
            <w:noProof/>
            <w:webHidden/>
          </w:rPr>
          <w:t>4</w:t>
        </w:r>
        <w:r w:rsidR="00D710E1">
          <w:rPr>
            <w:noProof/>
            <w:webHidden/>
          </w:rPr>
          <w:fldChar w:fldCharType="end"/>
        </w:r>
      </w:hyperlink>
    </w:p>
    <w:p w14:paraId="42F7D0F7" w14:textId="39FEF224" w:rsidR="00D710E1" w:rsidRDefault="00000000">
      <w:pPr>
        <w:pStyle w:val="TOC2"/>
        <w:tabs>
          <w:tab w:val="left" w:pos="502"/>
          <w:tab w:val="right" w:pos="9350"/>
        </w:tabs>
        <w:rPr>
          <w:rFonts w:eastAsiaTheme="minorEastAsia" w:cstheme="minorBidi"/>
          <w:b w:val="0"/>
          <w:bCs w:val="0"/>
          <w:smallCaps w:val="0"/>
          <w:noProof/>
          <w:szCs w:val="22"/>
          <w:lang w:val="en-CA" w:eastAsia="en-CA"/>
        </w:rPr>
      </w:pPr>
      <w:hyperlink w:anchor="_Toc433559821" w:history="1">
        <w:r w:rsidR="00D710E1" w:rsidRPr="007429CC">
          <w:rPr>
            <w:rStyle w:val="Hyperlink"/>
            <w:noProof/>
          </w:rPr>
          <w:t>1.2</w:t>
        </w:r>
        <w:r w:rsidR="00D710E1">
          <w:rPr>
            <w:rFonts w:eastAsiaTheme="minorEastAsia" w:cstheme="minorBidi"/>
            <w:b w:val="0"/>
            <w:bCs w:val="0"/>
            <w:smallCaps w:val="0"/>
            <w:noProof/>
            <w:szCs w:val="22"/>
            <w:lang w:val="en-CA" w:eastAsia="en-CA"/>
          </w:rPr>
          <w:tab/>
        </w:r>
        <w:r w:rsidR="00D710E1" w:rsidRPr="007429CC">
          <w:rPr>
            <w:rStyle w:val="Hyperlink"/>
            <w:noProof/>
          </w:rPr>
          <w:t>Glossary</w:t>
        </w:r>
        <w:r w:rsidR="00D710E1">
          <w:rPr>
            <w:noProof/>
            <w:webHidden/>
          </w:rPr>
          <w:tab/>
        </w:r>
        <w:r w:rsidR="00D710E1">
          <w:rPr>
            <w:noProof/>
            <w:webHidden/>
          </w:rPr>
          <w:fldChar w:fldCharType="begin"/>
        </w:r>
        <w:r w:rsidR="00D710E1">
          <w:rPr>
            <w:noProof/>
            <w:webHidden/>
          </w:rPr>
          <w:instrText xml:space="preserve"> PAGEREF _Toc433559821 \h </w:instrText>
        </w:r>
        <w:r w:rsidR="00D710E1">
          <w:rPr>
            <w:noProof/>
            <w:webHidden/>
          </w:rPr>
        </w:r>
        <w:r w:rsidR="00D710E1">
          <w:rPr>
            <w:noProof/>
            <w:webHidden/>
          </w:rPr>
          <w:fldChar w:fldCharType="separate"/>
        </w:r>
        <w:r w:rsidR="00F47638">
          <w:rPr>
            <w:noProof/>
            <w:webHidden/>
          </w:rPr>
          <w:t>4</w:t>
        </w:r>
        <w:r w:rsidR="00D710E1">
          <w:rPr>
            <w:noProof/>
            <w:webHidden/>
          </w:rPr>
          <w:fldChar w:fldCharType="end"/>
        </w:r>
      </w:hyperlink>
    </w:p>
    <w:p w14:paraId="381879B5" w14:textId="76B50736" w:rsidR="00D710E1" w:rsidRDefault="0000000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3559822" w:history="1">
        <w:r w:rsidR="003C1796">
          <w:rPr>
            <w:rStyle w:val="Hyperlink"/>
            <w:noProof/>
          </w:rPr>
          <w:t>IFINANCE</w:t>
        </w:r>
        <w:r w:rsidR="00D710E1" w:rsidRPr="007429CC">
          <w:rPr>
            <w:rStyle w:val="Hyperlink"/>
            <w:noProof/>
          </w:rPr>
          <w:t xml:space="preserve"> System Actors</w:t>
        </w:r>
        <w:r w:rsidR="00D710E1">
          <w:rPr>
            <w:noProof/>
            <w:webHidden/>
          </w:rPr>
          <w:tab/>
        </w:r>
        <w:r w:rsidR="00D710E1">
          <w:rPr>
            <w:noProof/>
            <w:webHidden/>
          </w:rPr>
          <w:fldChar w:fldCharType="begin"/>
        </w:r>
        <w:r w:rsidR="00D710E1">
          <w:rPr>
            <w:noProof/>
            <w:webHidden/>
          </w:rPr>
          <w:instrText xml:space="preserve"> PAGEREF _Toc433559822 \h </w:instrText>
        </w:r>
        <w:r w:rsidR="00D710E1">
          <w:rPr>
            <w:noProof/>
            <w:webHidden/>
          </w:rPr>
        </w:r>
        <w:r w:rsidR="00D710E1">
          <w:rPr>
            <w:noProof/>
            <w:webHidden/>
          </w:rPr>
          <w:fldChar w:fldCharType="separate"/>
        </w:r>
        <w:r w:rsidR="00F47638">
          <w:rPr>
            <w:noProof/>
            <w:webHidden/>
          </w:rPr>
          <w:t>5</w:t>
        </w:r>
        <w:r w:rsidR="00D710E1">
          <w:rPr>
            <w:noProof/>
            <w:webHidden/>
          </w:rPr>
          <w:fldChar w:fldCharType="end"/>
        </w:r>
      </w:hyperlink>
    </w:p>
    <w:p w14:paraId="1E01F6C3" w14:textId="258A6FAD" w:rsidR="00D710E1" w:rsidRDefault="0000000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3559823" w:history="1">
        <w:r w:rsidR="003C1796">
          <w:rPr>
            <w:rStyle w:val="Hyperlink"/>
            <w:noProof/>
          </w:rPr>
          <w:t>IFINANCE</w:t>
        </w:r>
        <w:r w:rsidR="00D710E1" w:rsidRPr="007429CC">
          <w:rPr>
            <w:rStyle w:val="Hyperlink"/>
            <w:noProof/>
          </w:rPr>
          <w:t xml:space="preserve"> System Use cases</w:t>
        </w:r>
        <w:r w:rsidR="00D710E1">
          <w:rPr>
            <w:noProof/>
            <w:webHidden/>
          </w:rPr>
          <w:tab/>
        </w:r>
        <w:r w:rsidR="00D710E1">
          <w:rPr>
            <w:noProof/>
            <w:webHidden/>
          </w:rPr>
          <w:fldChar w:fldCharType="begin"/>
        </w:r>
        <w:r w:rsidR="00D710E1">
          <w:rPr>
            <w:noProof/>
            <w:webHidden/>
          </w:rPr>
          <w:instrText xml:space="preserve"> PAGEREF _Toc433559823 \h </w:instrText>
        </w:r>
        <w:r w:rsidR="00D710E1">
          <w:rPr>
            <w:noProof/>
            <w:webHidden/>
          </w:rPr>
        </w:r>
        <w:r w:rsidR="00D710E1">
          <w:rPr>
            <w:noProof/>
            <w:webHidden/>
          </w:rPr>
          <w:fldChar w:fldCharType="separate"/>
        </w:r>
        <w:r w:rsidR="00F47638">
          <w:rPr>
            <w:noProof/>
            <w:webHidden/>
          </w:rPr>
          <w:t>6</w:t>
        </w:r>
        <w:r w:rsidR="00D710E1">
          <w:rPr>
            <w:noProof/>
            <w:webHidden/>
          </w:rPr>
          <w:fldChar w:fldCharType="end"/>
        </w:r>
      </w:hyperlink>
    </w:p>
    <w:p w14:paraId="4C6460CB" w14:textId="3756B158" w:rsidR="00D710E1" w:rsidRDefault="00000000">
      <w:pPr>
        <w:pStyle w:val="TOC1"/>
        <w:tabs>
          <w:tab w:val="right" w:pos="9350"/>
        </w:tabs>
        <w:rPr>
          <w:rFonts w:eastAsiaTheme="minorEastAsia" w:cstheme="minorBidi"/>
          <w:b w:val="0"/>
          <w:bCs w:val="0"/>
          <w:caps w:val="0"/>
          <w:noProof/>
          <w:szCs w:val="22"/>
          <w:u w:val="none"/>
          <w:lang w:val="en-CA" w:eastAsia="en-CA"/>
        </w:rPr>
      </w:pPr>
      <w:hyperlink w:anchor="_Toc433559824" w:history="1">
        <w:r w:rsidR="003C1796">
          <w:rPr>
            <w:rStyle w:val="Hyperlink"/>
            <w:noProof/>
          </w:rPr>
          <w:t>IFINANCE</w:t>
        </w:r>
        <w:r w:rsidR="00D710E1" w:rsidRPr="007429CC">
          <w:rPr>
            <w:rStyle w:val="Hyperlink"/>
            <w:noProof/>
          </w:rPr>
          <w:t xml:space="preserve"> System Use case Diagram</w:t>
        </w:r>
        <w:r w:rsidR="00D710E1">
          <w:rPr>
            <w:noProof/>
            <w:webHidden/>
          </w:rPr>
          <w:tab/>
        </w:r>
        <w:r w:rsidR="00D710E1">
          <w:rPr>
            <w:noProof/>
            <w:webHidden/>
          </w:rPr>
          <w:fldChar w:fldCharType="begin"/>
        </w:r>
        <w:r w:rsidR="00D710E1">
          <w:rPr>
            <w:noProof/>
            <w:webHidden/>
          </w:rPr>
          <w:instrText xml:space="preserve"> PAGEREF _Toc433559824 \h </w:instrText>
        </w:r>
        <w:r w:rsidR="00D710E1">
          <w:rPr>
            <w:noProof/>
            <w:webHidden/>
          </w:rPr>
        </w:r>
        <w:r w:rsidR="00D710E1">
          <w:rPr>
            <w:noProof/>
            <w:webHidden/>
          </w:rPr>
          <w:fldChar w:fldCharType="separate"/>
        </w:r>
        <w:r w:rsidR="00F47638">
          <w:rPr>
            <w:noProof/>
            <w:webHidden/>
          </w:rPr>
          <w:t>7</w:t>
        </w:r>
        <w:r w:rsidR="00D710E1">
          <w:rPr>
            <w:noProof/>
            <w:webHidden/>
          </w:rPr>
          <w:fldChar w:fldCharType="end"/>
        </w:r>
      </w:hyperlink>
    </w:p>
    <w:p w14:paraId="41E2304D" w14:textId="0DC5A619" w:rsidR="00777F55" w:rsidRPr="00F75D03" w:rsidRDefault="009238EB" w:rsidP="00EE2F12">
      <w:pPr>
        <w:pStyle w:val="Heading1"/>
      </w:pPr>
      <w:r>
        <w:fldChar w:fldCharType="end"/>
      </w:r>
      <w:r w:rsidR="00AF7A96">
        <w:br w:type="page"/>
      </w:r>
      <w:r w:rsidR="00F75D03" w:rsidRPr="00F75D03">
        <w:lastRenderedPageBreak/>
        <w:t xml:space="preserve"> </w:t>
      </w:r>
      <w:bookmarkStart w:id="0" w:name="_Toc433559819"/>
      <w:r w:rsidR="003C1796">
        <w:t>IFINANCE</w:t>
      </w:r>
      <w:r w:rsidR="00F75D03" w:rsidRPr="00F75D03">
        <w:t xml:space="preserve"> System Glossary</w:t>
      </w:r>
      <w:bookmarkEnd w:id="0"/>
    </w:p>
    <w:p w14:paraId="1D63CAAC" w14:textId="77777777" w:rsidR="00777F55" w:rsidRDefault="00AF7A96" w:rsidP="00E54B6C">
      <w:pPr>
        <w:pStyle w:val="Heading2"/>
      </w:pPr>
      <w:bookmarkStart w:id="1" w:name="_Toc451674159"/>
      <w:bookmarkStart w:id="2" w:name="_Toc283551220"/>
      <w:bookmarkStart w:id="3" w:name="_Toc283551488"/>
      <w:bookmarkStart w:id="4" w:name="_Toc433559820"/>
      <w:r>
        <w:t>Introduction</w:t>
      </w:r>
      <w:bookmarkEnd w:id="1"/>
      <w:bookmarkEnd w:id="2"/>
      <w:bookmarkEnd w:id="3"/>
      <w:bookmarkEnd w:id="4"/>
    </w:p>
    <w:p w14:paraId="1862F404" w14:textId="77777777" w:rsidR="00777F55" w:rsidRDefault="00AF7A96">
      <w:pPr>
        <w:pStyle w:val="BodyText"/>
      </w:pPr>
      <w:r>
        <w:t xml:space="preserve">This document is used to define terminology specific to the problem domain, explaining </w:t>
      </w:r>
      <w:proofErr w:type="gramStart"/>
      <w:r>
        <w:t>terms, which</w:t>
      </w:r>
      <w:proofErr w:type="gramEnd"/>
      <w:r>
        <w:t xml:space="preserve"> may be unfamiliar to the reader of the use-case descriptions or other project documents.  Often, this document can be used as an informal </w:t>
      </w:r>
      <w:r>
        <w:rPr>
          <w:i/>
        </w:rPr>
        <w:t>data dictionary</w:t>
      </w:r>
      <w:r>
        <w:t>, capturing data definitions so that use-case descriptions and other project documents can focus on what the system must do with the information.</w:t>
      </w:r>
    </w:p>
    <w:p w14:paraId="2737F487" w14:textId="77777777" w:rsidR="00777F55" w:rsidRDefault="000D20EC" w:rsidP="00E54B6C">
      <w:pPr>
        <w:pStyle w:val="Heading2"/>
      </w:pPr>
      <w:bookmarkStart w:id="5" w:name="_Toc433559821"/>
      <w:r>
        <w:t>Glossary</w:t>
      </w:r>
      <w:bookmarkEnd w:id="5"/>
    </w:p>
    <w:p w14:paraId="7E4C2E7D" w14:textId="77777777" w:rsidR="003C1796" w:rsidRDefault="003C1796" w:rsidP="003C1796">
      <w:pPr>
        <w:pStyle w:val="BodyText"/>
      </w:pPr>
      <w:r>
        <w:t xml:space="preserve">The glossary contains the working definitions for the key concepts in the </w:t>
      </w:r>
      <w:proofErr w:type="spellStart"/>
      <w:r>
        <w:t>iFINANCE</w:t>
      </w:r>
      <w:proofErr w:type="spellEnd"/>
      <w:r>
        <w:t xml:space="preserve"> System.</w:t>
      </w:r>
    </w:p>
    <w:tbl>
      <w:tblPr>
        <w:tblW w:w="0" w:type="auto"/>
        <w:tblInd w:w="1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4"/>
        <w:gridCol w:w="7282"/>
      </w:tblGrid>
      <w:tr w:rsidR="003C1796" w:rsidRPr="000D20EC" w14:paraId="56C8EED7" w14:textId="77777777" w:rsidTr="0065322D">
        <w:tc>
          <w:tcPr>
            <w:tcW w:w="1834" w:type="dxa"/>
          </w:tcPr>
          <w:p w14:paraId="4BA064CD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 w:rsidRPr="000D20EC">
              <w:rPr>
                <w:spacing w:val="-5"/>
              </w:rPr>
              <w:t>Term</w:t>
            </w:r>
          </w:p>
        </w:tc>
        <w:tc>
          <w:tcPr>
            <w:tcW w:w="7282" w:type="dxa"/>
          </w:tcPr>
          <w:p w14:paraId="6347DBD2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 w:rsidRPr="000D20EC">
              <w:rPr>
                <w:spacing w:val="-5"/>
              </w:rPr>
              <w:t>definition</w:t>
            </w:r>
          </w:p>
        </w:tc>
      </w:tr>
      <w:tr w:rsidR="003C1796" w:rsidRPr="000D20EC" w14:paraId="6DBBBE59" w14:textId="77777777" w:rsidTr="0065322D">
        <w:tc>
          <w:tcPr>
            <w:tcW w:w="1834" w:type="dxa"/>
          </w:tcPr>
          <w:p w14:paraId="757F88FE" w14:textId="77777777" w:rsidR="003C1796" w:rsidRDefault="003C1796" w:rsidP="0065322D">
            <w:pPr>
              <w:pStyle w:val="BodyText"/>
              <w:ind w:left="0"/>
            </w:pPr>
            <w:r>
              <w:t>Authentication</w:t>
            </w:r>
          </w:p>
        </w:tc>
        <w:tc>
          <w:tcPr>
            <w:tcW w:w="7282" w:type="dxa"/>
          </w:tcPr>
          <w:p w14:paraId="38B75EC7" w14:textId="77777777" w:rsidR="003C1796" w:rsidRDefault="003C1796" w:rsidP="0065322D">
            <w:pPr>
              <w:pStyle w:val="BodyText"/>
              <w:ind w:left="0"/>
            </w:pPr>
            <w:r w:rsidRPr="003C498C">
              <w:t>Authentication is the process of determining whether someone or something is, in fact, who or what it is declared to be.</w:t>
            </w:r>
          </w:p>
        </w:tc>
      </w:tr>
      <w:tr w:rsidR="003C1796" w:rsidRPr="000D20EC" w14:paraId="1A5BF07A" w14:textId="77777777" w:rsidTr="0065322D">
        <w:tc>
          <w:tcPr>
            <w:tcW w:w="1834" w:type="dxa"/>
          </w:tcPr>
          <w:p w14:paraId="5682562A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 w:rsidRPr="008049DF">
              <w:rPr>
                <w:spacing w:val="-5"/>
              </w:rPr>
              <w:t>User account</w:t>
            </w:r>
          </w:p>
        </w:tc>
        <w:tc>
          <w:tcPr>
            <w:tcW w:w="7282" w:type="dxa"/>
          </w:tcPr>
          <w:p w14:paraId="61307095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 w:rsidRPr="008049DF">
              <w:rPr>
                <w:spacing w:val="-5"/>
              </w:rPr>
              <w:t xml:space="preserve">A user is a person who uses </w:t>
            </w:r>
            <w:proofErr w:type="spellStart"/>
            <w:proofErr w:type="gramStart"/>
            <w:r>
              <w:rPr>
                <w:spacing w:val="-5"/>
              </w:rPr>
              <w:t>iFINANCE</w:t>
            </w:r>
            <w:proofErr w:type="spellEnd"/>
            <w:proofErr w:type="gramEnd"/>
            <w:r>
              <w:rPr>
                <w:spacing w:val="-5"/>
              </w:rPr>
              <w:t xml:space="preserve"> </w:t>
            </w:r>
            <w:r w:rsidRPr="008049DF">
              <w:rPr>
                <w:spacing w:val="-5"/>
              </w:rPr>
              <w:t xml:space="preserve">system. Each user should have an account </w:t>
            </w:r>
            <w:proofErr w:type="gramStart"/>
            <w:r w:rsidRPr="008049DF">
              <w:rPr>
                <w:spacing w:val="-5"/>
              </w:rPr>
              <w:t>in order to</w:t>
            </w:r>
            <w:proofErr w:type="gramEnd"/>
            <w:r w:rsidRPr="008049DF">
              <w:rPr>
                <w:spacing w:val="-5"/>
              </w:rPr>
              <w:t xml:space="preserve"> be identified by </w:t>
            </w:r>
            <w:proofErr w:type="spellStart"/>
            <w:r>
              <w:rPr>
                <w:spacing w:val="-5"/>
              </w:rPr>
              <w:t>iFINANCE</w:t>
            </w:r>
            <w:proofErr w:type="spellEnd"/>
            <w:r w:rsidRPr="008049DF">
              <w:rPr>
                <w:spacing w:val="-5"/>
              </w:rPr>
              <w:t>. To login to an account, a user is typically required to authenticate himself/herself with a password or other credentials for the purposes of accounting, security, logging, and resource management.</w:t>
            </w:r>
          </w:p>
        </w:tc>
      </w:tr>
      <w:tr w:rsidR="003C1796" w:rsidRPr="000D20EC" w14:paraId="616BB387" w14:textId="77777777" w:rsidTr="0065322D">
        <w:tc>
          <w:tcPr>
            <w:tcW w:w="1834" w:type="dxa"/>
          </w:tcPr>
          <w:p w14:paraId="542544D2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>
              <w:rPr>
                <w:spacing w:val="-5"/>
              </w:rPr>
              <w:t>D</w:t>
            </w:r>
            <w:r w:rsidRPr="00670D4A">
              <w:rPr>
                <w:spacing w:val="-5"/>
              </w:rPr>
              <w:t>ouble-entry bookkeeping</w:t>
            </w:r>
          </w:p>
        </w:tc>
        <w:tc>
          <w:tcPr>
            <w:tcW w:w="7282" w:type="dxa"/>
          </w:tcPr>
          <w:p w14:paraId="34CE1796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 xml:space="preserve">It </w:t>
            </w:r>
            <w:r w:rsidRPr="00670D4A">
              <w:rPr>
                <w:spacing w:val="-5"/>
              </w:rPr>
              <w:t>is a system of accounting in which every transaction has a corresponding positive and negative entry (debits and credits).</w:t>
            </w:r>
          </w:p>
        </w:tc>
      </w:tr>
      <w:tr w:rsidR="003C1796" w:rsidRPr="000D20EC" w14:paraId="16029BB1" w14:textId="77777777" w:rsidTr="0065322D">
        <w:tc>
          <w:tcPr>
            <w:tcW w:w="1834" w:type="dxa"/>
          </w:tcPr>
          <w:p w14:paraId="7BD31A4E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 w:rsidRPr="00670D4A">
              <w:rPr>
                <w:spacing w:val="-5"/>
              </w:rPr>
              <w:t>Assets</w:t>
            </w:r>
          </w:p>
        </w:tc>
        <w:tc>
          <w:tcPr>
            <w:tcW w:w="7282" w:type="dxa"/>
          </w:tcPr>
          <w:p w14:paraId="6CA5217D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>T</w:t>
            </w:r>
            <w:r w:rsidRPr="00670D4A">
              <w:rPr>
                <w:spacing w:val="-5"/>
              </w:rPr>
              <w:t>angible and intangible items that the company owns that have value (</w:t>
            </w:r>
            <w:proofErr w:type="gramStart"/>
            <w:r w:rsidRPr="00670D4A">
              <w:rPr>
                <w:spacing w:val="-5"/>
              </w:rPr>
              <w:t>e.g.</w:t>
            </w:r>
            <w:proofErr w:type="gramEnd"/>
            <w:r w:rsidRPr="00670D4A">
              <w:rPr>
                <w:spacing w:val="-5"/>
              </w:rPr>
              <w:t xml:space="preserve"> cash, computer systems, patents)</w:t>
            </w:r>
            <w:r>
              <w:rPr>
                <w:spacing w:val="-5"/>
              </w:rPr>
              <w:t>.</w:t>
            </w:r>
          </w:p>
        </w:tc>
      </w:tr>
      <w:tr w:rsidR="003C1796" w:rsidRPr="000D20EC" w14:paraId="5F11FA4A" w14:textId="77777777" w:rsidTr="0065322D">
        <w:tc>
          <w:tcPr>
            <w:tcW w:w="1834" w:type="dxa"/>
          </w:tcPr>
          <w:p w14:paraId="7D1BA2B3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 w:rsidRPr="00670D4A">
              <w:rPr>
                <w:spacing w:val="-5"/>
              </w:rPr>
              <w:t>Liabilities</w:t>
            </w:r>
          </w:p>
        </w:tc>
        <w:tc>
          <w:tcPr>
            <w:tcW w:w="7282" w:type="dxa"/>
          </w:tcPr>
          <w:p w14:paraId="283D9F38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>The m</w:t>
            </w:r>
            <w:r w:rsidRPr="00670D4A">
              <w:rPr>
                <w:spacing w:val="-5"/>
              </w:rPr>
              <w:t>oney that the company owes to others (</w:t>
            </w:r>
            <w:proofErr w:type="gramStart"/>
            <w:r w:rsidRPr="00670D4A">
              <w:rPr>
                <w:spacing w:val="-5"/>
              </w:rPr>
              <w:t>e.g.</w:t>
            </w:r>
            <w:proofErr w:type="gramEnd"/>
            <w:r w:rsidRPr="00670D4A">
              <w:rPr>
                <w:spacing w:val="-5"/>
              </w:rPr>
              <w:t xml:space="preserve"> mortgages, vehicle loans)</w:t>
            </w:r>
            <w:r>
              <w:rPr>
                <w:spacing w:val="-5"/>
              </w:rPr>
              <w:t>.</w:t>
            </w:r>
          </w:p>
        </w:tc>
      </w:tr>
      <w:tr w:rsidR="003C1796" w:rsidRPr="000D20EC" w14:paraId="40C426DD" w14:textId="77777777" w:rsidTr="0065322D">
        <w:tc>
          <w:tcPr>
            <w:tcW w:w="1834" w:type="dxa"/>
          </w:tcPr>
          <w:p w14:paraId="4FBBC5A5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 w:rsidRPr="00670D4A">
              <w:rPr>
                <w:spacing w:val="-5"/>
              </w:rPr>
              <w:t>Income</w:t>
            </w:r>
          </w:p>
        </w:tc>
        <w:tc>
          <w:tcPr>
            <w:tcW w:w="7282" w:type="dxa"/>
          </w:tcPr>
          <w:p w14:paraId="719A1FD5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 xml:space="preserve">The </w:t>
            </w:r>
            <w:r w:rsidRPr="00670D4A">
              <w:rPr>
                <w:spacing w:val="-5"/>
              </w:rPr>
              <w:t>money the company earns from its sales of products or services, and interest and dividends earned from marketable securities</w:t>
            </w:r>
            <w:r>
              <w:rPr>
                <w:spacing w:val="-5"/>
              </w:rPr>
              <w:t>.</w:t>
            </w:r>
          </w:p>
        </w:tc>
      </w:tr>
      <w:tr w:rsidR="003C1796" w:rsidRPr="000D20EC" w14:paraId="6B81479F" w14:textId="77777777" w:rsidTr="0065322D">
        <w:tc>
          <w:tcPr>
            <w:tcW w:w="1834" w:type="dxa"/>
          </w:tcPr>
          <w:p w14:paraId="4013C91F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 w:rsidRPr="00670D4A">
              <w:rPr>
                <w:spacing w:val="-5"/>
              </w:rPr>
              <w:t>Expenses</w:t>
            </w:r>
          </w:p>
        </w:tc>
        <w:tc>
          <w:tcPr>
            <w:tcW w:w="7282" w:type="dxa"/>
          </w:tcPr>
          <w:p w14:paraId="5217861F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 xml:space="preserve">The </w:t>
            </w:r>
            <w:r w:rsidRPr="00670D4A">
              <w:rPr>
                <w:spacing w:val="-5"/>
              </w:rPr>
              <w:t>money the company spends to produce the goods or services that it sells (</w:t>
            </w:r>
            <w:proofErr w:type="gramStart"/>
            <w:r w:rsidRPr="00670D4A">
              <w:rPr>
                <w:spacing w:val="-5"/>
              </w:rPr>
              <w:t>e.g.</w:t>
            </w:r>
            <w:proofErr w:type="gramEnd"/>
            <w:r w:rsidRPr="00670D4A">
              <w:rPr>
                <w:spacing w:val="-5"/>
              </w:rPr>
              <w:t xml:space="preserve"> office supplies, utilities, advertising)</w:t>
            </w:r>
            <w:r>
              <w:rPr>
                <w:spacing w:val="-5"/>
              </w:rPr>
              <w:t>.</w:t>
            </w:r>
          </w:p>
        </w:tc>
      </w:tr>
      <w:tr w:rsidR="003C1796" w:rsidRPr="000D20EC" w14:paraId="4EE454E3" w14:textId="77777777" w:rsidTr="0065322D">
        <w:tc>
          <w:tcPr>
            <w:tcW w:w="1834" w:type="dxa"/>
          </w:tcPr>
          <w:p w14:paraId="59A5A256" w14:textId="77777777" w:rsidR="003C1796" w:rsidRPr="00670D4A" w:rsidRDefault="003C1796" w:rsidP="0065322D">
            <w:pPr>
              <w:keepNext/>
              <w:spacing w:after="120"/>
              <w:rPr>
                <w:spacing w:val="-5"/>
              </w:rPr>
            </w:pPr>
            <w:r>
              <w:rPr>
                <w:spacing w:val="-5"/>
              </w:rPr>
              <w:t>Chart of Accounts</w:t>
            </w:r>
          </w:p>
        </w:tc>
        <w:tc>
          <w:tcPr>
            <w:tcW w:w="7282" w:type="dxa"/>
          </w:tcPr>
          <w:p w14:paraId="42519595" w14:textId="77777777" w:rsidR="003C1796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 w:rsidRPr="00EC03B7">
              <w:rPr>
                <w:spacing w:val="-5"/>
              </w:rPr>
              <w:t>A chart of accounts is a listing of the names of the accounts that a company has identified and made available for recording transactions in its general ledger. A company has the flexibility to tailor its chart of accounts to best suit its needs, including adding accounts as needed.</w:t>
            </w:r>
          </w:p>
        </w:tc>
      </w:tr>
      <w:tr w:rsidR="003C1796" w:rsidRPr="000D20EC" w14:paraId="79494676" w14:textId="77777777" w:rsidTr="0065322D">
        <w:tc>
          <w:tcPr>
            <w:tcW w:w="1834" w:type="dxa"/>
          </w:tcPr>
          <w:p w14:paraId="2899678D" w14:textId="77777777" w:rsidR="003C1796" w:rsidRPr="00670D4A" w:rsidRDefault="003C1796" w:rsidP="0065322D">
            <w:pPr>
              <w:keepNext/>
              <w:spacing w:after="120"/>
              <w:rPr>
                <w:spacing w:val="-5"/>
              </w:rPr>
            </w:pPr>
            <w:r w:rsidRPr="00EC03B7">
              <w:rPr>
                <w:spacing w:val="-5"/>
              </w:rPr>
              <w:t>Master Accounts</w:t>
            </w:r>
          </w:p>
        </w:tc>
        <w:tc>
          <w:tcPr>
            <w:tcW w:w="7282" w:type="dxa"/>
          </w:tcPr>
          <w:p w14:paraId="202652F5" w14:textId="77777777" w:rsidR="003C1796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 w:rsidRPr="00743221">
              <w:rPr>
                <w:spacing w:val="-5"/>
              </w:rPr>
              <w:t>The Master Accounts are a super-set of all allowable accounts in the chart of accounts. Transactions are never posted to the Master Accounts.</w:t>
            </w:r>
          </w:p>
        </w:tc>
      </w:tr>
      <w:tr w:rsidR="003C1796" w:rsidRPr="000D20EC" w14:paraId="028D4A69" w14:textId="77777777" w:rsidTr="0065322D">
        <w:tc>
          <w:tcPr>
            <w:tcW w:w="1834" w:type="dxa"/>
          </w:tcPr>
          <w:p w14:paraId="0B210552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 w:rsidRPr="008049DF">
              <w:rPr>
                <w:spacing w:val="-5"/>
              </w:rPr>
              <w:t>UI component</w:t>
            </w:r>
          </w:p>
        </w:tc>
        <w:tc>
          <w:tcPr>
            <w:tcW w:w="7282" w:type="dxa"/>
          </w:tcPr>
          <w:p w14:paraId="0CD5D65C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 xml:space="preserve">UI stands for User Interface. It is a </w:t>
            </w:r>
            <w:r w:rsidRPr="000C146D">
              <w:rPr>
                <w:spacing w:val="-5"/>
              </w:rPr>
              <w:t xml:space="preserve">junction between a user and a computer program. An interface is a set of commands or menus through which a user communicates with a program. </w:t>
            </w:r>
          </w:p>
        </w:tc>
      </w:tr>
      <w:tr w:rsidR="003C1796" w:rsidRPr="000D20EC" w14:paraId="373A0310" w14:textId="77777777" w:rsidTr="0065322D">
        <w:tc>
          <w:tcPr>
            <w:tcW w:w="1834" w:type="dxa"/>
          </w:tcPr>
          <w:p w14:paraId="016C6076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>
              <w:t>PDF Document</w:t>
            </w:r>
          </w:p>
        </w:tc>
        <w:tc>
          <w:tcPr>
            <w:tcW w:w="7282" w:type="dxa"/>
          </w:tcPr>
          <w:p w14:paraId="35BD38D5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 w:rsidRPr="000C146D">
              <w:rPr>
                <w:spacing w:val="-5"/>
              </w:rPr>
              <w:t>Portable Document Format (PDF) is a file format used to present and exchange documents reliably, independent of software, hardware, or operating system.</w:t>
            </w:r>
          </w:p>
        </w:tc>
      </w:tr>
      <w:tr w:rsidR="003C1796" w:rsidRPr="000D20EC" w14:paraId="224AF4CB" w14:textId="77777777" w:rsidTr="0065322D">
        <w:tc>
          <w:tcPr>
            <w:tcW w:w="1834" w:type="dxa"/>
          </w:tcPr>
          <w:p w14:paraId="479452AE" w14:textId="77777777" w:rsidR="003C1796" w:rsidRPr="000D20EC" w:rsidRDefault="003C1796" w:rsidP="0065322D">
            <w:pPr>
              <w:keepNext/>
              <w:spacing w:after="120"/>
              <w:rPr>
                <w:spacing w:val="-5"/>
              </w:rPr>
            </w:pPr>
            <w:r w:rsidRPr="00623F43">
              <w:t>Windows-based computers</w:t>
            </w:r>
          </w:p>
        </w:tc>
        <w:tc>
          <w:tcPr>
            <w:tcW w:w="7282" w:type="dxa"/>
          </w:tcPr>
          <w:p w14:paraId="2034BD32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  <w:r>
              <w:rPr>
                <w:spacing w:val="-5"/>
              </w:rPr>
              <w:t>A personal</w:t>
            </w:r>
            <w:r w:rsidRPr="00863EC8">
              <w:rPr>
                <w:spacing w:val="-5"/>
              </w:rPr>
              <w:t xml:space="preserve"> computer </w:t>
            </w:r>
            <w:r>
              <w:rPr>
                <w:spacing w:val="-5"/>
              </w:rPr>
              <w:t xml:space="preserve">powered by Microsoft Windows operating system </w:t>
            </w:r>
            <w:r w:rsidRPr="00863EC8">
              <w:rPr>
                <w:spacing w:val="-5"/>
              </w:rPr>
              <w:t>in a form intended for regular use at a single location desk/table due to its size and power requirements</w:t>
            </w:r>
            <w:r>
              <w:rPr>
                <w:spacing w:val="-5"/>
              </w:rPr>
              <w:t>.</w:t>
            </w:r>
          </w:p>
        </w:tc>
      </w:tr>
      <w:tr w:rsidR="003C1796" w:rsidRPr="000D20EC" w14:paraId="60A8F791" w14:textId="77777777" w:rsidTr="0065322D">
        <w:tc>
          <w:tcPr>
            <w:tcW w:w="1834" w:type="dxa"/>
          </w:tcPr>
          <w:p w14:paraId="309DCA1E" w14:textId="77777777" w:rsidR="003C1796" w:rsidRPr="00623F43" w:rsidRDefault="003C1796" w:rsidP="0065322D">
            <w:pPr>
              <w:keepNext/>
              <w:spacing w:after="120"/>
            </w:pPr>
          </w:p>
        </w:tc>
        <w:tc>
          <w:tcPr>
            <w:tcW w:w="7282" w:type="dxa"/>
          </w:tcPr>
          <w:p w14:paraId="305FA77B" w14:textId="77777777" w:rsidR="003C1796" w:rsidRPr="000D20EC" w:rsidRDefault="003C1796" w:rsidP="0065322D">
            <w:pPr>
              <w:keepNext/>
              <w:spacing w:after="120"/>
              <w:jc w:val="both"/>
              <w:rPr>
                <w:spacing w:val="-5"/>
              </w:rPr>
            </w:pPr>
          </w:p>
        </w:tc>
      </w:tr>
    </w:tbl>
    <w:p w14:paraId="4D2E665E" w14:textId="77777777" w:rsidR="003C1796" w:rsidRDefault="003C1796" w:rsidP="003C1796">
      <w:pPr>
        <w:pStyle w:val="BodyText"/>
      </w:pPr>
    </w:p>
    <w:p w14:paraId="081A052F" w14:textId="77777777" w:rsidR="003C1796" w:rsidRDefault="003C1796" w:rsidP="003C1796">
      <w:pPr>
        <w:pStyle w:val="BodyText"/>
      </w:pPr>
    </w:p>
    <w:p w14:paraId="6945982A" w14:textId="77777777" w:rsidR="003C1796" w:rsidRDefault="003C1796" w:rsidP="003C1796">
      <w:pPr>
        <w:pStyle w:val="BodyText"/>
      </w:pPr>
    </w:p>
    <w:p w14:paraId="76764618" w14:textId="77777777" w:rsidR="00A014A9" w:rsidRDefault="00A014A9">
      <w:pPr>
        <w:pStyle w:val="BodyText"/>
      </w:pPr>
    </w:p>
    <w:p w14:paraId="1FA28329" w14:textId="0F6C3F41" w:rsidR="00A014A9" w:rsidRPr="00F75D03" w:rsidRDefault="003C1796" w:rsidP="00EE2F12">
      <w:pPr>
        <w:pStyle w:val="Heading1"/>
      </w:pPr>
      <w:bookmarkStart w:id="6" w:name="_Toc433559822"/>
      <w:r>
        <w:lastRenderedPageBreak/>
        <w:t>IFINANCE</w:t>
      </w:r>
      <w:r w:rsidR="00F75D03" w:rsidRPr="00F75D03">
        <w:t xml:space="preserve"> System Actors</w:t>
      </w:r>
      <w:bookmarkEnd w:id="6"/>
    </w:p>
    <w:p w14:paraId="388E75F7" w14:textId="77777777" w:rsidR="00663C07" w:rsidRDefault="00663C07">
      <w:pPr>
        <w:pStyle w:val="BodyText"/>
      </w:pPr>
    </w:p>
    <w:p w14:paraId="4C5055CD" w14:textId="77777777" w:rsidR="00190D65" w:rsidRDefault="00190D65" w:rsidP="00190D65">
      <w:pPr>
        <w:pStyle w:val="BodyText"/>
        <w:ind w:left="142" w:firstLine="284"/>
      </w:pPr>
      <w:r>
        <w:t xml:space="preserve">The first </w:t>
      </w:r>
      <w:r w:rsidRPr="00FD28F2">
        <w:t xml:space="preserve">useful step to analyze </w:t>
      </w:r>
      <w:r>
        <w:t xml:space="preserve">the system functionality </w:t>
      </w:r>
      <w:r w:rsidRPr="00FD28F2">
        <w:t xml:space="preserve">is to look </w:t>
      </w:r>
      <w:r>
        <w:t xml:space="preserve">in the problem statement </w:t>
      </w:r>
      <w:r w:rsidRPr="00FD28F2">
        <w:t xml:space="preserve">at the things that interact with </w:t>
      </w:r>
      <w:r>
        <w:t xml:space="preserve">the </w:t>
      </w:r>
      <w:r w:rsidRPr="00FD28F2">
        <w:t xml:space="preserve">system. In </w:t>
      </w:r>
      <w:r>
        <w:t>UML use case analysis</w:t>
      </w:r>
      <w:r w:rsidRPr="00FD28F2">
        <w:t xml:space="preserve">, these external things are called </w:t>
      </w:r>
      <w:r w:rsidRPr="00FD28F2">
        <w:rPr>
          <w:b/>
          <w:bCs/>
        </w:rPr>
        <w:t>actors</w:t>
      </w:r>
      <w:r w:rsidRPr="00FD28F2">
        <w:t>.</w:t>
      </w:r>
      <w:r>
        <w:t xml:space="preserve"> Actors are identified based on the following:</w:t>
      </w:r>
    </w:p>
    <w:p w14:paraId="40F887D8" w14:textId="77777777" w:rsidR="00190D65" w:rsidRPr="008536D3" w:rsidRDefault="00190D65" w:rsidP="00190D65">
      <w:pPr>
        <w:pStyle w:val="BodyText"/>
        <w:numPr>
          <w:ilvl w:val="0"/>
          <w:numId w:val="2"/>
        </w:numPr>
        <w:ind w:left="709"/>
      </w:pPr>
      <w:r w:rsidRPr="008536D3">
        <w:t xml:space="preserve">Actors are always external to the system – they are therefore outside </w:t>
      </w:r>
      <w:r>
        <w:t>our</w:t>
      </w:r>
      <w:r w:rsidRPr="008536D3">
        <w:t xml:space="preserve"> control.</w:t>
      </w:r>
    </w:p>
    <w:p w14:paraId="1980324D" w14:textId="77777777" w:rsidR="00190D65" w:rsidRPr="008536D3" w:rsidRDefault="00190D65" w:rsidP="00190D65">
      <w:pPr>
        <w:pStyle w:val="BodyText"/>
        <w:numPr>
          <w:ilvl w:val="0"/>
          <w:numId w:val="2"/>
        </w:numPr>
        <w:ind w:left="709"/>
      </w:pPr>
      <w:r w:rsidRPr="008536D3">
        <w:t>Actors interact directly with the system.</w:t>
      </w:r>
    </w:p>
    <w:p w14:paraId="66167CBA" w14:textId="77777777" w:rsidR="00190D65" w:rsidRPr="008536D3" w:rsidRDefault="00190D65" w:rsidP="00190D65">
      <w:pPr>
        <w:pStyle w:val="BodyText"/>
        <w:numPr>
          <w:ilvl w:val="0"/>
          <w:numId w:val="2"/>
        </w:numPr>
        <w:ind w:left="709"/>
      </w:pPr>
      <w:r w:rsidRPr="008536D3">
        <w:t>Actors represent roles that people and things play in relation to the system, not specific people or specific things.</w:t>
      </w:r>
    </w:p>
    <w:p w14:paraId="07BBD3B9" w14:textId="77777777" w:rsidR="00190D65" w:rsidRDefault="00190D65" w:rsidP="00190D65">
      <w:pPr>
        <w:pStyle w:val="BodyText"/>
        <w:numPr>
          <w:ilvl w:val="0"/>
          <w:numId w:val="2"/>
        </w:numPr>
        <w:ind w:left="709"/>
      </w:pPr>
      <w:r w:rsidRPr="008536D3">
        <w:t>Each actor has a unique name and description.</w:t>
      </w:r>
    </w:p>
    <w:p w14:paraId="50AA4542" w14:textId="77777777" w:rsidR="003C1796" w:rsidRDefault="003C1796" w:rsidP="003C1796">
      <w:pPr>
        <w:pStyle w:val="BodyText"/>
      </w:pPr>
    </w:p>
    <w:tbl>
      <w:tblPr>
        <w:tblW w:w="0" w:type="auto"/>
        <w:tblInd w:w="19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834"/>
        <w:gridCol w:w="7282"/>
      </w:tblGrid>
      <w:tr w:rsidR="003C1796" w:rsidRPr="000D20EC" w14:paraId="65B04548" w14:textId="77777777" w:rsidTr="0065322D">
        <w:trPr>
          <w:trHeight w:val="480"/>
        </w:trPr>
        <w:tc>
          <w:tcPr>
            <w:tcW w:w="1834" w:type="dxa"/>
          </w:tcPr>
          <w:p w14:paraId="2F2FCDEB" w14:textId="77777777" w:rsidR="003C1796" w:rsidRPr="000D20EC" w:rsidRDefault="003C1796" w:rsidP="0065322D">
            <w:pPr>
              <w:keepNext/>
              <w:spacing w:before="100" w:beforeAutospacing="1" w:after="100" w:afterAutospacing="1" w:line="240" w:lineRule="auto"/>
              <w:jc w:val="both"/>
              <w:rPr>
                <w:spacing w:val="-5"/>
              </w:rPr>
            </w:pPr>
            <w:r>
              <w:rPr>
                <w:spacing w:val="-5"/>
              </w:rPr>
              <w:t>Actor</w:t>
            </w:r>
          </w:p>
        </w:tc>
        <w:tc>
          <w:tcPr>
            <w:tcW w:w="7282" w:type="dxa"/>
          </w:tcPr>
          <w:p w14:paraId="57FB7B26" w14:textId="77777777" w:rsidR="003C1796" w:rsidRPr="000D20EC" w:rsidRDefault="003C1796" w:rsidP="0065322D">
            <w:pPr>
              <w:keepNext/>
              <w:spacing w:before="100" w:beforeAutospacing="1" w:after="100" w:afterAutospacing="1" w:line="240" w:lineRule="auto"/>
              <w:jc w:val="both"/>
              <w:rPr>
                <w:spacing w:val="-5"/>
              </w:rPr>
            </w:pPr>
            <w:r>
              <w:rPr>
                <w:spacing w:val="-5"/>
              </w:rPr>
              <w:t>Description</w:t>
            </w:r>
          </w:p>
        </w:tc>
      </w:tr>
      <w:tr w:rsidR="003C1796" w:rsidRPr="000D20EC" w14:paraId="66C2C59D" w14:textId="77777777" w:rsidTr="0065322D">
        <w:trPr>
          <w:trHeight w:val="1075"/>
        </w:trPr>
        <w:tc>
          <w:tcPr>
            <w:tcW w:w="1834" w:type="dxa"/>
            <w:vAlign w:val="center"/>
          </w:tcPr>
          <w:p w14:paraId="365ECB40" w14:textId="77777777" w:rsidR="003C1796" w:rsidRDefault="003C1796" w:rsidP="0065322D">
            <w:pPr>
              <w:pStyle w:val="BodyText"/>
              <w:spacing w:before="100" w:beforeAutospacing="1" w:after="100" w:afterAutospacing="1" w:line="240" w:lineRule="auto"/>
              <w:ind w:left="0"/>
            </w:pPr>
            <w:proofErr w:type="spellStart"/>
            <w:r>
              <w:t>iFINANCE</w:t>
            </w:r>
            <w:proofErr w:type="spellEnd"/>
            <w:r>
              <w:t xml:space="preserve"> User</w:t>
            </w:r>
          </w:p>
        </w:tc>
        <w:tc>
          <w:tcPr>
            <w:tcW w:w="7282" w:type="dxa"/>
            <w:vAlign w:val="center"/>
          </w:tcPr>
          <w:p w14:paraId="6DA825E5" w14:textId="77777777" w:rsidR="003C1796" w:rsidRDefault="003C1796" w:rsidP="0065322D">
            <w:pPr>
              <w:pStyle w:val="BodyText"/>
              <w:spacing w:before="100" w:beforeAutospacing="1" w:after="100" w:afterAutospacing="1" w:line="240" w:lineRule="auto"/>
              <w:ind w:left="0"/>
            </w:pPr>
            <w:r>
              <w:t>A general u</w:t>
            </w:r>
            <w:r w:rsidRPr="00247AE4">
              <w:t>ser</w:t>
            </w:r>
            <w:r>
              <w:t xml:space="preserve"> interacting with </w:t>
            </w:r>
            <w:proofErr w:type="spellStart"/>
            <w:r>
              <w:t>iFINANCE</w:t>
            </w:r>
            <w:proofErr w:type="spellEnd"/>
            <w:r>
              <w:t xml:space="preserve"> system. This general user can be the day-to-day regular user (we called non-admin user) or the system administrator. </w:t>
            </w:r>
            <w:proofErr w:type="gramStart"/>
            <w:r>
              <w:t>In order to</w:t>
            </w:r>
            <w:proofErr w:type="gramEnd"/>
            <w:r>
              <w:t xml:space="preserve"> this general user to use </w:t>
            </w:r>
            <w:proofErr w:type="spellStart"/>
            <w:r>
              <w:t>iFINANCE</w:t>
            </w:r>
            <w:proofErr w:type="spellEnd"/>
            <w:r>
              <w:t>, he/she needs to successfully login to the system.</w:t>
            </w:r>
          </w:p>
        </w:tc>
      </w:tr>
      <w:tr w:rsidR="003C1796" w:rsidRPr="000D20EC" w14:paraId="5F773C12" w14:textId="77777777" w:rsidTr="0065322D">
        <w:trPr>
          <w:trHeight w:val="975"/>
        </w:trPr>
        <w:tc>
          <w:tcPr>
            <w:tcW w:w="1834" w:type="dxa"/>
            <w:vAlign w:val="center"/>
          </w:tcPr>
          <w:p w14:paraId="592408F3" w14:textId="77777777" w:rsidR="003C1796" w:rsidRPr="000D20EC" w:rsidRDefault="003C1796" w:rsidP="0065322D">
            <w:pPr>
              <w:keepNext/>
              <w:spacing w:before="100" w:beforeAutospacing="1" w:after="100" w:afterAutospacing="1" w:line="240" w:lineRule="auto"/>
              <w:rPr>
                <w:spacing w:val="-5"/>
              </w:rPr>
            </w:pPr>
            <w:r>
              <w:rPr>
                <w:spacing w:val="-5"/>
              </w:rPr>
              <w:t>Administrator</w:t>
            </w:r>
          </w:p>
        </w:tc>
        <w:tc>
          <w:tcPr>
            <w:tcW w:w="7282" w:type="dxa"/>
            <w:vAlign w:val="center"/>
          </w:tcPr>
          <w:p w14:paraId="56784837" w14:textId="77777777" w:rsidR="003C1796" w:rsidRPr="000D20EC" w:rsidRDefault="003C1796" w:rsidP="0065322D">
            <w:pPr>
              <w:keepNext/>
              <w:spacing w:before="100" w:beforeAutospacing="1" w:after="100" w:afterAutospacing="1" w:line="240" w:lineRule="auto"/>
              <w:rPr>
                <w:spacing w:val="-5"/>
              </w:rPr>
            </w:pPr>
            <w:r>
              <w:rPr>
                <w:spacing w:val="-5"/>
              </w:rPr>
              <w:t xml:space="preserve">A special type of </w:t>
            </w:r>
            <w:proofErr w:type="spellStart"/>
            <w:r>
              <w:t>iFINANCE</w:t>
            </w:r>
            <w:proofErr w:type="spellEnd"/>
            <w:r>
              <w:t xml:space="preserve"> User </w:t>
            </w:r>
            <w:r>
              <w:rPr>
                <w:spacing w:val="-5"/>
              </w:rPr>
              <w:t xml:space="preserve">who </w:t>
            </w:r>
            <w:r w:rsidRPr="003E1511">
              <w:rPr>
                <w:spacing w:val="-5"/>
              </w:rPr>
              <w:t xml:space="preserve">has the privileges to add user accounts into the system, edit and delete their profiles. The administrator </w:t>
            </w:r>
            <w:r>
              <w:rPr>
                <w:spacing w:val="-5"/>
              </w:rPr>
              <w:t xml:space="preserve">user </w:t>
            </w:r>
            <w:r w:rsidRPr="003E1511">
              <w:rPr>
                <w:spacing w:val="-5"/>
              </w:rPr>
              <w:t>account will be shipped with the system.</w:t>
            </w:r>
          </w:p>
        </w:tc>
      </w:tr>
      <w:tr w:rsidR="003C1796" w:rsidRPr="000D20EC" w14:paraId="2A8BE0A4" w14:textId="77777777" w:rsidTr="0065322D">
        <w:trPr>
          <w:trHeight w:val="975"/>
        </w:trPr>
        <w:tc>
          <w:tcPr>
            <w:tcW w:w="1834" w:type="dxa"/>
            <w:vAlign w:val="center"/>
          </w:tcPr>
          <w:p w14:paraId="7C48736D" w14:textId="77777777" w:rsidR="003C1796" w:rsidRDefault="003C1796" w:rsidP="0065322D">
            <w:pPr>
              <w:keepNext/>
              <w:spacing w:before="100" w:beforeAutospacing="1" w:after="100" w:afterAutospacing="1" w:line="240" w:lineRule="auto"/>
              <w:rPr>
                <w:spacing w:val="-5"/>
              </w:rPr>
            </w:pPr>
            <w:r>
              <w:rPr>
                <w:spacing w:val="-5"/>
              </w:rPr>
              <w:t>Non admin user</w:t>
            </w:r>
          </w:p>
        </w:tc>
        <w:tc>
          <w:tcPr>
            <w:tcW w:w="7282" w:type="dxa"/>
            <w:vAlign w:val="center"/>
          </w:tcPr>
          <w:p w14:paraId="0281043A" w14:textId="74D24BD8" w:rsidR="003C1796" w:rsidRDefault="003C1796" w:rsidP="0065322D">
            <w:pPr>
              <w:keepNext/>
              <w:spacing w:before="100" w:beforeAutospacing="1" w:after="100" w:afterAutospacing="1" w:line="240" w:lineRule="auto"/>
              <w:rPr>
                <w:spacing w:val="-5"/>
              </w:rPr>
            </w:pPr>
            <w:r>
              <w:rPr>
                <w:spacing w:val="-5"/>
              </w:rPr>
              <w:t xml:space="preserve">A day-to-day </w:t>
            </w:r>
            <w:proofErr w:type="spellStart"/>
            <w:r>
              <w:t>iFINANCE</w:t>
            </w:r>
            <w:proofErr w:type="spellEnd"/>
            <w:r>
              <w:t xml:space="preserve"> user </w:t>
            </w:r>
            <w:r>
              <w:rPr>
                <w:spacing w:val="-5"/>
              </w:rPr>
              <w:t xml:space="preserve">who wish to use </w:t>
            </w:r>
            <w:proofErr w:type="spellStart"/>
            <w:r>
              <w:rPr>
                <w:spacing w:val="-5"/>
              </w:rPr>
              <w:t>iFINANCE</w:t>
            </w:r>
            <w:proofErr w:type="spellEnd"/>
            <w:r>
              <w:rPr>
                <w:spacing w:val="-5"/>
              </w:rPr>
              <w:t xml:space="preserve"> system </w:t>
            </w:r>
            <w:r w:rsidRPr="007327B9">
              <w:rPr>
                <w:spacing w:val="-5"/>
              </w:rPr>
              <w:t xml:space="preserve">to </w:t>
            </w:r>
            <w:r w:rsidRPr="003E1511">
              <w:rPr>
                <w:spacing w:val="-5"/>
              </w:rPr>
              <w:t xml:space="preserve">control </w:t>
            </w:r>
            <w:r w:rsidRPr="003E1511">
              <w:rPr>
                <w:spacing w:val="-5"/>
              </w:rPr>
              <w:t>his</w:t>
            </w:r>
            <w:r>
              <w:rPr>
                <w:spacing w:val="-5"/>
              </w:rPr>
              <w:t xml:space="preserve">/her </w:t>
            </w:r>
            <w:r w:rsidRPr="003E1511">
              <w:rPr>
                <w:spacing w:val="-5"/>
              </w:rPr>
              <w:t>personal finances, keeping track of bank accounts, cash, credit</w:t>
            </w:r>
            <w:r>
              <w:rPr>
                <w:spacing w:val="-5"/>
              </w:rPr>
              <w:t xml:space="preserve"> cards, and investment accounts.</w:t>
            </w:r>
          </w:p>
        </w:tc>
      </w:tr>
    </w:tbl>
    <w:p w14:paraId="5335B691" w14:textId="77777777" w:rsidR="003C1796" w:rsidRDefault="003C1796" w:rsidP="003C1796">
      <w:pPr>
        <w:pStyle w:val="BodyText"/>
      </w:pPr>
    </w:p>
    <w:p w14:paraId="4EA9B1FD" w14:textId="77777777" w:rsidR="003C1796" w:rsidRDefault="003C1796" w:rsidP="003C1796">
      <w:pPr>
        <w:pStyle w:val="BodyText"/>
      </w:pPr>
    </w:p>
    <w:p w14:paraId="7010F9BA" w14:textId="77777777" w:rsidR="00190D65" w:rsidRDefault="00190D65" w:rsidP="00190D65">
      <w:pPr>
        <w:pStyle w:val="BodyText"/>
      </w:pPr>
    </w:p>
    <w:p w14:paraId="5649590B" w14:textId="77777777" w:rsidR="00190D65" w:rsidRDefault="00190D65" w:rsidP="00190D65">
      <w:pPr>
        <w:pStyle w:val="BodyText"/>
      </w:pPr>
    </w:p>
    <w:p w14:paraId="56E9DA3B" w14:textId="77777777" w:rsidR="00663C07" w:rsidRDefault="00663C07">
      <w:pPr>
        <w:pStyle w:val="BodyText"/>
      </w:pPr>
    </w:p>
    <w:p w14:paraId="6465DE1A" w14:textId="77777777" w:rsidR="00663C07" w:rsidRDefault="00663C07">
      <w:pPr>
        <w:pStyle w:val="BodyText"/>
      </w:pPr>
    </w:p>
    <w:p w14:paraId="33066F07" w14:textId="77777777" w:rsidR="00663C07" w:rsidRDefault="00663C07">
      <w:pPr>
        <w:widowControl/>
        <w:spacing w:line="240" w:lineRule="auto"/>
      </w:pPr>
      <w:r>
        <w:br w:type="page"/>
      </w:r>
    </w:p>
    <w:p w14:paraId="18DE2262" w14:textId="4454B811" w:rsidR="00663C07" w:rsidRPr="00F75D03" w:rsidRDefault="003C1796" w:rsidP="00EE2F12">
      <w:pPr>
        <w:pStyle w:val="Heading1"/>
      </w:pPr>
      <w:bookmarkStart w:id="7" w:name="_Toc433559823"/>
      <w:r>
        <w:lastRenderedPageBreak/>
        <w:t>IFINANCE</w:t>
      </w:r>
      <w:r w:rsidR="00F75D03" w:rsidRPr="00F75D03">
        <w:t xml:space="preserve"> System Use cases</w:t>
      </w:r>
      <w:bookmarkEnd w:id="7"/>
    </w:p>
    <w:p w14:paraId="1CD9BDFB" w14:textId="33FE882E" w:rsidR="00866A1E" w:rsidRDefault="00866A1E" w:rsidP="00190D65">
      <w:pPr>
        <w:pStyle w:val="BodyText"/>
        <w:ind w:left="0"/>
      </w:pPr>
    </w:p>
    <w:tbl>
      <w:tblPr>
        <w:tblpPr w:leftFromText="181" w:rightFromText="181" w:vertAnchor="page" w:horzAnchor="margin" w:tblpY="2476"/>
        <w:tblW w:w="933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7088"/>
      </w:tblGrid>
      <w:tr w:rsidR="006A1511" w:rsidRPr="000D20EC" w14:paraId="7E41DFE1" w14:textId="77777777" w:rsidTr="006A1511">
        <w:trPr>
          <w:trHeight w:val="525"/>
        </w:trPr>
        <w:tc>
          <w:tcPr>
            <w:tcW w:w="2245" w:type="dxa"/>
            <w:vAlign w:val="center"/>
          </w:tcPr>
          <w:p w14:paraId="16E6362A" w14:textId="77777777" w:rsidR="006A1511" w:rsidRPr="000D20EC" w:rsidRDefault="006A1511" w:rsidP="006A1511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Use Case</w:t>
            </w:r>
          </w:p>
        </w:tc>
        <w:tc>
          <w:tcPr>
            <w:tcW w:w="7088" w:type="dxa"/>
            <w:vAlign w:val="center"/>
          </w:tcPr>
          <w:p w14:paraId="18B8A295" w14:textId="77777777" w:rsidR="006A1511" w:rsidRPr="000D20EC" w:rsidRDefault="006A1511" w:rsidP="006A1511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Description</w:t>
            </w:r>
          </w:p>
        </w:tc>
      </w:tr>
      <w:tr w:rsidR="006A1511" w:rsidRPr="000D20EC" w14:paraId="30A066D6" w14:textId="77777777" w:rsidTr="006A1511">
        <w:trPr>
          <w:trHeight w:val="20"/>
        </w:trPr>
        <w:tc>
          <w:tcPr>
            <w:tcW w:w="2245" w:type="dxa"/>
            <w:vAlign w:val="center"/>
          </w:tcPr>
          <w:p w14:paraId="4036ABF5" w14:textId="77777777" w:rsidR="006A1511" w:rsidRDefault="006A1511" w:rsidP="006A1511">
            <w:pPr>
              <w:pStyle w:val="BodyText"/>
              <w:spacing w:before="80" w:after="80"/>
              <w:ind w:left="0"/>
            </w:pPr>
            <w:r>
              <w:t>Authenticate User</w:t>
            </w:r>
          </w:p>
        </w:tc>
        <w:tc>
          <w:tcPr>
            <w:tcW w:w="7088" w:type="dxa"/>
            <w:vAlign w:val="center"/>
          </w:tcPr>
          <w:p w14:paraId="0C6F9B2B" w14:textId="77777777" w:rsidR="006A1511" w:rsidRDefault="006A1511" w:rsidP="006A1511">
            <w:pPr>
              <w:pStyle w:val="BodyText"/>
              <w:spacing w:before="80" w:after="80"/>
              <w:ind w:left="0"/>
            </w:pPr>
            <w:proofErr w:type="spellStart"/>
            <w:r>
              <w:t>iFINANCE</w:t>
            </w:r>
            <w:proofErr w:type="spellEnd"/>
            <w:r>
              <w:t xml:space="preserve"> shall provide </w:t>
            </w:r>
            <w:proofErr w:type="gramStart"/>
            <w:r>
              <w:t>a functionality</w:t>
            </w:r>
            <w:proofErr w:type="gramEnd"/>
            <w:r>
              <w:t xml:space="preserve"> to authenticate its user by </w:t>
            </w:r>
            <w:r w:rsidRPr="001C1E77">
              <w:t xml:space="preserve">using a </w:t>
            </w:r>
            <w:r>
              <w:t>username and encrypted password</w:t>
            </w:r>
            <w:r w:rsidRPr="001C1E77">
              <w:t xml:space="preserve">. Once the user has logged in, the set of controls dynamically changes to match the permissions of this account. </w:t>
            </w:r>
            <w:r>
              <w:t xml:space="preserve">Note that, each user should be successfully authenticated before using any of </w:t>
            </w:r>
            <w:proofErr w:type="spellStart"/>
            <w:r>
              <w:t>iFINANCE</w:t>
            </w:r>
            <w:proofErr w:type="spellEnd"/>
            <w:r>
              <w:t xml:space="preserve"> functionalities.</w:t>
            </w:r>
          </w:p>
        </w:tc>
      </w:tr>
      <w:tr w:rsidR="006A1511" w:rsidRPr="000D20EC" w14:paraId="38DA9433" w14:textId="77777777" w:rsidTr="006A1511">
        <w:trPr>
          <w:trHeight w:val="20"/>
        </w:trPr>
        <w:tc>
          <w:tcPr>
            <w:tcW w:w="2245" w:type="dxa"/>
            <w:vAlign w:val="center"/>
          </w:tcPr>
          <w:p w14:paraId="1495EBA6" w14:textId="77777777" w:rsidR="006A1511" w:rsidRPr="000D20EC" w:rsidRDefault="006A1511" w:rsidP="006A1511">
            <w:pPr>
              <w:keepNext/>
              <w:spacing w:before="80" w:after="80"/>
              <w:rPr>
                <w:spacing w:val="-5"/>
              </w:rPr>
            </w:pPr>
            <w:r w:rsidRPr="001C1E77">
              <w:rPr>
                <w:spacing w:val="-5"/>
              </w:rPr>
              <w:t xml:space="preserve">Manage </w:t>
            </w:r>
            <w:r>
              <w:rPr>
                <w:spacing w:val="-5"/>
              </w:rPr>
              <w:t>User</w:t>
            </w:r>
            <w:r w:rsidRPr="001C1E77">
              <w:rPr>
                <w:spacing w:val="-5"/>
              </w:rPr>
              <w:t xml:space="preserve"> Account</w:t>
            </w:r>
          </w:p>
        </w:tc>
        <w:tc>
          <w:tcPr>
            <w:tcW w:w="7088" w:type="dxa"/>
            <w:vAlign w:val="center"/>
          </w:tcPr>
          <w:p w14:paraId="567DF2DB" w14:textId="77777777" w:rsidR="006A1511" w:rsidRPr="000D20EC" w:rsidRDefault="006A1511" w:rsidP="006A1511">
            <w:pPr>
              <w:keepNext/>
              <w:spacing w:before="80" w:after="80"/>
              <w:rPr>
                <w:spacing w:val="-5"/>
              </w:rPr>
            </w:pPr>
            <w:proofErr w:type="spellStart"/>
            <w:r>
              <w:t>iFINANCE</w:t>
            </w:r>
            <w:proofErr w:type="spellEnd"/>
            <w:r>
              <w:t xml:space="preserve"> shall provide </w:t>
            </w:r>
            <w:r w:rsidRPr="008D3E00">
              <w:t xml:space="preserve">the functionality for </w:t>
            </w:r>
            <w:r>
              <w:t xml:space="preserve">the system administrator </w:t>
            </w:r>
            <w:r w:rsidRPr="008D3E00">
              <w:t xml:space="preserve">to create </w:t>
            </w:r>
            <w:r>
              <w:t xml:space="preserve">user </w:t>
            </w:r>
            <w:r w:rsidRPr="008D3E00">
              <w:t>account</w:t>
            </w:r>
            <w:r>
              <w:t>s</w:t>
            </w:r>
            <w:r w:rsidRPr="008D3E00">
              <w:t xml:space="preserve"> </w:t>
            </w:r>
            <w:r>
              <w:t xml:space="preserve">for the regular </w:t>
            </w:r>
            <w:proofErr w:type="spellStart"/>
            <w:r>
              <w:t>iFINANCE</w:t>
            </w:r>
            <w:proofErr w:type="spellEnd"/>
            <w:r>
              <w:t xml:space="preserve"> users according to a </w:t>
            </w:r>
            <w:r w:rsidRPr="00DD3D36">
              <w:rPr>
                <w:lang w:val="en-CA"/>
              </w:rPr>
              <w:t xml:space="preserve">set of </w:t>
            </w:r>
            <w:r>
              <w:rPr>
                <w:lang w:val="en-CA"/>
              </w:rPr>
              <w:t xml:space="preserve">access </w:t>
            </w:r>
            <w:r w:rsidRPr="00DD3D36">
              <w:rPr>
                <w:lang w:val="en-CA"/>
              </w:rPr>
              <w:t xml:space="preserve">controls </w:t>
            </w:r>
            <w:r>
              <w:rPr>
                <w:lang w:val="en-CA"/>
              </w:rPr>
              <w:t xml:space="preserve">predefined for each user type. </w:t>
            </w:r>
            <w:r w:rsidRPr="001C1E77">
              <w:rPr>
                <w:spacing w:val="-5"/>
              </w:rPr>
              <w:t xml:space="preserve">The administrator account </w:t>
            </w:r>
            <w:r>
              <w:rPr>
                <w:spacing w:val="-5"/>
              </w:rPr>
              <w:t xml:space="preserve">itself is </w:t>
            </w:r>
            <w:r w:rsidRPr="001C1E77">
              <w:rPr>
                <w:spacing w:val="-5"/>
              </w:rPr>
              <w:t>shipped with the system.</w:t>
            </w:r>
          </w:p>
        </w:tc>
      </w:tr>
      <w:tr w:rsidR="006A1511" w:rsidRPr="000D20EC" w14:paraId="6D76D358" w14:textId="77777777" w:rsidTr="006A1511">
        <w:trPr>
          <w:trHeight w:val="20"/>
        </w:trPr>
        <w:tc>
          <w:tcPr>
            <w:tcW w:w="2245" w:type="dxa"/>
            <w:vAlign w:val="center"/>
          </w:tcPr>
          <w:p w14:paraId="34743DCC" w14:textId="77777777" w:rsidR="006A1511" w:rsidRPr="000D20EC" w:rsidRDefault="006A1511" w:rsidP="006A1511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Change Password</w:t>
            </w:r>
          </w:p>
        </w:tc>
        <w:tc>
          <w:tcPr>
            <w:tcW w:w="7088" w:type="dxa"/>
            <w:vAlign w:val="center"/>
          </w:tcPr>
          <w:p w14:paraId="6A7389B5" w14:textId="77777777" w:rsidR="006A1511" w:rsidRPr="000D20EC" w:rsidRDefault="006A1511" w:rsidP="006A1511">
            <w:pPr>
              <w:keepNext/>
              <w:spacing w:before="80" w:after="80"/>
              <w:rPr>
                <w:spacing w:val="-5"/>
              </w:rPr>
            </w:pPr>
            <w:proofErr w:type="spellStart"/>
            <w:r>
              <w:rPr>
                <w:spacing w:val="-5"/>
              </w:rPr>
              <w:t>iFINANCE</w:t>
            </w:r>
            <w:proofErr w:type="spellEnd"/>
            <w:r>
              <w:rPr>
                <w:spacing w:val="-5"/>
              </w:rPr>
              <w:t xml:space="preserve"> </w:t>
            </w:r>
            <w:r w:rsidRPr="00200296">
              <w:rPr>
                <w:spacing w:val="-5"/>
              </w:rPr>
              <w:t xml:space="preserve">shall provide the functionality for its </w:t>
            </w:r>
            <w:r>
              <w:rPr>
                <w:spacing w:val="-5"/>
              </w:rPr>
              <w:t>users to change their secret passwords</w:t>
            </w:r>
            <w:r w:rsidRPr="00901A46">
              <w:rPr>
                <w:spacing w:val="-5"/>
              </w:rPr>
              <w:t xml:space="preserve">. </w:t>
            </w:r>
          </w:p>
        </w:tc>
      </w:tr>
      <w:tr w:rsidR="006A1511" w:rsidRPr="000D20EC" w14:paraId="07435C9D" w14:textId="77777777" w:rsidTr="006A1511">
        <w:trPr>
          <w:trHeight w:val="20"/>
        </w:trPr>
        <w:tc>
          <w:tcPr>
            <w:tcW w:w="2245" w:type="dxa"/>
            <w:vAlign w:val="center"/>
          </w:tcPr>
          <w:p w14:paraId="0296DB12" w14:textId="77777777" w:rsidR="006A1511" w:rsidRPr="001C1E77" w:rsidRDefault="006A1511" w:rsidP="006A1511">
            <w:pPr>
              <w:spacing w:before="80" w:after="80"/>
            </w:pPr>
            <w:r>
              <w:t>Manage Account Group</w:t>
            </w:r>
          </w:p>
        </w:tc>
        <w:tc>
          <w:tcPr>
            <w:tcW w:w="7088" w:type="dxa"/>
            <w:vAlign w:val="center"/>
          </w:tcPr>
          <w:p w14:paraId="705EFE01" w14:textId="77777777" w:rsidR="006A1511" w:rsidRPr="007B473E" w:rsidRDefault="006A1511" w:rsidP="006A1511">
            <w:pPr>
              <w:keepNext/>
              <w:spacing w:before="80" w:after="80"/>
              <w:rPr>
                <w:spacing w:val="-5"/>
              </w:rPr>
            </w:pPr>
            <w:proofErr w:type="spellStart"/>
            <w:r>
              <w:rPr>
                <w:spacing w:val="-5"/>
              </w:rPr>
              <w:t>iFINANCE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shall provide </w:t>
            </w:r>
            <w:r w:rsidRPr="008D3E00">
              <w:t xml:space="preserve">the </w:t>
            </w:r>
            <w:r>
              <w:t>ability</w:t>
            </w:r>
            <w:r w:rsidRPr="008D3E00">
              <w:t xml:space="preserve"> for </w:t>
            </w:r>
            <w:r>
              <w:t xml:space="preserve">its non-admin users </w:t>
            </w:r>
            <w:r w:rsidRPr="008D3E00">
              <w:t xml:space="preserve">to </w:t>
            </w:r>
            <w:r w:rsidRPr="000F5C62">
              <w:t xml:space="preserve">add, update, or delete a </w:t>
            </w:r>
            <w:proofErr w:type="gramStart"/>
            <w:r w:rsidRPr="000F5C62">
              <w:t>custom sub-categories (called Groups)</w:t>
            </w:r>
            <w:proofErr w:type="gramEnd"/>
            <w:r w:rsidRPr="000F5C62">
              <w:t xml:space="preserve">. This includes </w:t>
            </w:r>
            <w:proofErr w:type="spellStart"/>
            <w:r w:rsidRPr="000F5C62">
              <w:t>groupID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groupName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groupElement</w:t>
            </w:r>
            <w:proofErr w:type="spellEnd"/>
            <w:r w:rsidRPr="000F5C62">
              <w:t xml:space="preserve">, i.e., Assets, Liabilities, Income, and Expenses, and </w:t>
            </w:r>
            <w:proofErr w:type="spellStart"/>
            <w:r w:rsidRPr="000F5C62">
              <w:t>groupParent</w:t>
            </w:r>
            <w:proofErr w:type="spellEnd"/>
            <w:r w:rsidRPr="000F5C62">
              <w:t xml:space="preserve">. Each group can be decomposed to further level of sub-groups (the </w:t>
            </w:r>
            <w:proofErr w:type="spellStart"/>
            <w:r w:rsidRPr="000F5C62">
              <w:t>groupParent</w:t>
            </w:r>
            <w:proofErr w:type="spellEnd"/>
            <w:r w:rsidRPr="000F5C62">
              <w:t xml:space="preserve"> field is responsible to maintain the parent-children link).  </w:t>
            </w:r>
          </w:p>
        </w:tc>
      </w:tr>
      <w:tr w:rsidR="006A1511" w:rsidRPr="000D20EC" w14:paraId="5D0B4D91" w14:textId="77777777" w:rsidTr="006A1511">
        <w:trPr>
          <w:trHeight w:val="20"/>
        </w:trPr>
        <w:tc>
          <w:tcPr>
            <w:tcW w:w="2245" w:type="dxa"/>
            <w:vAlign w:val="center"/>
          </w:tcPr>
          <w:p w14:paraId="3E449AF9" w14:textId="77777777" w:rsidR="006A1511" w:rsidRPr="008D3E00" w:rsidRDefault="006A1511" w:rsidP="006A1511">
            <w:pPr>
              <w:spacing w:before="80" w:after="80"/>
            </w:pPr>
            <w:r>
              <w:t>Manage Chart of Accounts</w:t>
            </w:r>
          </w:p>
        </w:tc>
        <w:tc>
          <w:tcPr>
            <w:tcW w:w="7088" w:type="dxa"/>
            <w:vAlign w:val="center"/>
          </w:tcPr>
          <w:p w14:paraId="68FA152D" w14:textId="77777777" w:rsidR="006A1511" w:rsidRPr="007B473E" w:rsidRDefault="006A1511" w:rsidP="006A1511">
            <w:pPr>
              <w:spacing w:before="80" w:after="80"/>
              <w:rPr>
                <w:lang w:val="en-CA"/>
              </w:rPr>
            </w:pPr>
            <w:r>
              <w:t xml:space="preserve">Manage </w:t>
            </w:r>
            <w:r w:rsidRPr="000F5C62">
              <w:t xml:space="preserve">Chart of Accounts </w:t>
            </w:r>
            <w:r>
              <w:t xml:space="preserve">UC shall provide a graphical user interface </w:t>
            </w:r>
            <w:proofErr w:type="gramStart"/>
            <w:r>
              <w:t xml:space="preserve">GUI  </w:t>
            </w:r>
            <w:r w:rsidRPr="007B473E">
              <w:t>to</w:t>
            </w:r>
            <w:proofErr w:type="gramEnd"/>
            <w:r w:rsidRPr="007B473E">
              <w:t xml:space="preserve"> </w:t>
            </w:r>
            <w:r w:rsidRPr="000F5C62">
              <w:t xml:space="preserve">help </w:t>
            </w:r>
            <w:r>
              <w:t>non-admin</w:t>
            </w:r>
            <w:r w:rsidRPr="000F5C62">
              <w:t xml:space="preserve"> users to add, update, or delete Master Account (e.g., cash, bank, and credit card). Each Master Account in the Chart of Accounts record will include </w:t>
            </w:r>
            <w:proofErr w:type="spellStart"/>
            <w:r w:rsidRPr="000F5C62">
              <w:t>accountID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accountName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openingAmount</w:t>
            </w:r>
            <w:proofErr w:type="spellEnd"/>
            <w:r w:rsidRPr="000F5C62">
              <w:t xml:space="preserve">, </w:t>
            </w:r>
            <w:proofErr w:type="spellStart"/>
            <w:r w:rsidRPr="000F5C62">
              <w:t>closingAmount</w:t>
            </w:r>
            <w:proofErr w:type="spellEnd"/>
            <w:r w:rsidRPr="000F5C62">
              <w:t xml:space="preserve">, and </w:t>
            </w:r>
            <w:proofErr w:type="spellStart"/>
            <w:r w:rsidRPr="000F5C62">
              <w:t>accountGroup</w:t>
            </w:r>
            <w:proofErr w:type="spellEnd"/>
            <w:r w:rsidRPr="000F5C62">
              <w:t xml:space="preserve"> (to specify a group/sub-group to which the account belongs). </w:t>
            </w:r>
          </w:p>
        </w:tc>
      </w:tr>
      <w:tr w:rsidR="006A1511" w:rsidRPr="000D20EC" w14:paraId="3A063CFF" w14:textId="77777777" w:rsidTr="006A1511">
        <w:trPr>
          <w:trHeight w:val="20"/>
        </w:trPr>
        <w:tc>
          <w:tcPr>
            <w:tcW w:w="2245" w:type="dxa"/>
            <w:vAlign w:val="center"/>
          </w:tcPr>
          <w:p w14:paraId="15AB94F0" w14:textId="77777777" w:rsidR="006A1511" w:rsidRDefault="006A1511" w:rsidP="006A1511">
            <w:pPr>
              <w:spacing w:before="80" w:after="80"/>
            </w:pPr>
            <w:r>
              <w:t>Manage Double-Entry</w:t>
            </w:r>
          </w:p>
          <w:p w14:paraId="727D65D2" w14:textId="77777777" w:rsidR="006A1511" w:rsidRPr="00B44D64" w:rsidRDefault="006A1511" w:rsidP="006A1511">
            <w:pPr>
              <w:spacing w:before="80" w:after="80"/>
            </w:pPr>
            <w:r>
              <w:t>Transactions</w:t>
            </w:r>
          </w:p>
        </w:tc>
        <w:tc>
          <w:tcPr>
            <w:tcW w:w="7088" w:type="dxa"/>
            <w:vAlign w:val="center"/>
          </w:tcPr>
          <w:p w14:paraId="4FB810B1" w14:textId="77777777" w:rsidR="006A1511" w:rsidRDefault="006A1511" w:rsidP="006A1511">
            <w:pPr>
              <w:spacing w:before="80" w:after="80"/>
              <w:rPr>
                <w:spacing w:val="-5"/>
              </w:rPr>
            </w:pPr>
            <w:proofErr w:type="spellStart"/>
            <w:r>
              <w:rPr>
                <w:spacing w:val="-5"/>
              </w:rPr>
              <w:t>iFINANCE</w:t>
            </w:r>
            <w:proofErr w:type="spellEnd"/>
            <w:r>
              <w:rPr>
                <w:spacing w:val="-5"/>
              </w:rPr>
              <w:t xml:space="preserve"> </w:t>
            </w:r>
            <w:r w:rsidRPr="00200296">
              <w:rPr>
                <w:spacing w:val="-5"/>
              </w:rPr>
              <w:t xml:space="preserve">shall provide </w:t>
            </w:r>
            <w:r>
              <w:rPr>
                <w:spacing w:val="-5"/>
              </w:rPr>
              <w:t xml:space="preserve">a tool </w:t>
            </w:r>
            <w:r w:rsidRPr="00200296">
              <w:rPr>
                <w:spacing w:val="-5"/>
              </w:rPr>
              <w:t xml:space="preserve">for its </w:t>
            </w:r>
            <w:r>
              <w:rPr>
                <w:spacing w:val="-5"/>
              </w:rPr>
              <w:t xml:space="preserve">non-admin users </w:t>
            </w:r>
            <w:r w:rsidRPr="000F5C62">
              <w:rPr>
                <w:spacing w:val="-5"/>
              </w:rPr>
              <w:t xml:space="preserve">to manage accounts’ transactions (called double entry bookkeeping or double entry accounting). Each transaction will always have two effects: a debit entry and a credit entry. </w:t>
            </w:r>
          </w:p>
          <w:p w14:paraId="63652340" w14:textId="77777777" w:rsidR="006A1511" w:rsidRDefault="006A1511" w:rsidP="006A1511">
            <w:pPr>
              <w:spacing w:before="80" w:after="80"/>
            </w:pPr>
            <w:r w:rsidRPr="000F5C62">
              <w:rPr>
                <w:spacing w:val="-5"/>
              </w:rPr>
              <w:t xml:space="preserve">This tool will facilitate the </w:t>
            </w:r>
            <w:r>
              <w:rPr>
                <w:spacing w:val="-5"/>
              </w:rPr>
              <w:t xml:space="preserve">non-admin </w:t>
            </w:r>
            <w:r w:rsidRPr="000F5C62">
              <w:rPr>
                <w:spacing w:val="-5"/>
              </w:rPr>
              <w:t xml:space="preserve">user to add, update, or delete a transaction's entry in a Master-Detail style form. The Master part of the form includes the transaction number, date, the total amount of debit, the total amount of credit in addition to a comments/notes field. The Detail part of this form is a grid that has in each line the account number and name, the debit amount, the credit </w:t>
            </w:r>
            <w:proofErr w:type="gramStart"/>
            <w:r w:rsidRPr="000F5C62">
              <w:rPr>
                <w:spacing w:val="-5"/>
              </w:rPr>
              <w:t>amount</w:t>
            </w:r>
            <w:proofErr w:type="gramEnd"/>
            <w:r w:rsidRPr="000F5C62">
              <w:rPr>
                <w:spacing w:val="-5"/>
              </w:rPr>
              <w:t xml:space="preserve"> and a field of comments.</w:t>
            </w:r>
          </w:p>
        </w:tc>
      </w:tr>
      <w:tr w:rsidR="006A1511" w:rsidRPr="000D20EC" w14:paraId="6927027F" w14:textId="77777777" w:rsidTr="006A1511">
        <w:trPr>
          <w:trHeight w:val="20"/>
        </w:trPr>
        <w:tc>
          <w:tcPr>
            <w:tcW w:w="2245" w:type="dxa"/>
            <w:vAlign w:val="center"/>
          </w:tcPr>
          <w:p w14:paraId="1C5EC7F3" w14:textId="77777777" w:rsidR="006A1511" w:rsidRPr="000D20EC" w:rsidRDefault="006A1511" w:rsidP="006A1511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Generate Reports</w:t>
            </w:r>
          </w:p>
        </w:tc>
        <w:tc>
          <w:tcPr>
            <w:tcW w:w="7088" w:type="dxa"/>
            <w:vAlign w:val="center"/>
          </w:tcPr>
          <w:p w14:paraId="7B29696D" w14:textId="77777777" w:rsidR="006A1511" w:rsidRDefault="006A1511" w:rsidP="006A1511">
            <w:pPr>
              <w:keepNext/>
              <w:spacing w:before="80" w:after="80"/>
              <w:rPr>
                <w:spacing w:val="-5"/>
              </w:rPr>
            </w:pPr>
            <w:proofErr w:type="spellStart"/>
            <w:r>
              <w:rPr>
                <w:spacing w:val="-5"/>
              </w:rPr>
              <w:t>iFINANCE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shall </w:t>
            </w:r>
            <w:r>
              <w:rPr>
                <w:spacing w:val="-5"/>
              </w:rPr>
              <w:t>allow</w:t>
            </w:r>
            <w:r w:rsidRPr="00353D9F">
              <w:rPr>
                <w:spacing w:val="-5"/>
              </w:rPr>
              <w:t xml:space="preserve"> </w:t>
            </w:r>
            <w:r>
              <w:rPr>
                <w:spacing w:val="-5"/>
              </w:rPr>
              <w:t>the non-admin users</w:t>
            </w:r>
            <w:r w:rsidRPr="00353D9F">
              <w:rPr>
                <w:spacing w:val="-5"/>
              </w:rPr>
              <w:t xml:space="preserve"> </w:t>
            </w:r>
            <w:r>
              <w:rPr>
                <w:spacing w:val="-5"/>
              </w:rPr>
              <w:t xml:space="preserve">to </w:t>
            </w:r>
            <w:r>
              <w:t>generate</w:t>
            </w:r>
            <w:r w:rsidRPr="004F58A0">
              <w:rPr>
                <w:spacing w:val="-5"/>
              </w:rPr>
              <w:t xml:space="preserve"> valuable financial reports including the Trial Balance, Balance Sheet, a Profit and Loss statement, or a cash flow statement from the user financial data.</w:t>
            </w:r>
          </w:p>
          <w:p w14:paraId="7EBE649E" w14:textId="77777777" w:rsidR="006A1511" w:rsidRPr="000D20EC" w:rsidRDefault="006A1511" w:rsidP="006A1511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This UC includes two UCs Show Results on Screen and Print out results in PDF files.</w:t>
            </w:r>
          </w:p>
        </w:tc>
      </w:tr>
      <w:tr w:rsidR="006A1511" w:rsidRPr="000D20EC" w14:paraId="7CF8BFEE" w14:textId="77777777" w:rsidTr="006A1511">
        <w:trPr>
          <w:trHeight w:val="20"/>
        </w:trPr>
        <w:tc>
          <w:tcPr>
            <w:tcW w:w="2245" w:type="dxa"/>
            <w:vAlign w:val="center"/>
          </w:tcPr>
          <w:p w14:paraId="1897C125" w14:textId="77777777" w:rsidR="006A1511" w:rsidRPr="00636821" w:rsidRDefault="006A1511" w:rsidP="006A1511">
            <w:pPr>
              <w:spacing w:before="80" w:after="80"/>
            </w:pPr>
            <w:r>
              <w:rPr>
                <w:spacing w:val="-5"/>
              </w:rPr>
              <w:t>Show Results on Screen</w:t>
            </w:r>
          </w:p>
        </w:tc>
        <w:tc>
          <w:tcPr>
            <w:tcW w:w="7088" w:type="dxa"/>
            <w:vAlign w:val="center"/>
          </w:tcPr>
          <w:p w14:paraId="10D9575A" w14:textId="77777777" w:rsidR="006A1511" w:rsidRPr="001711FA" w:rsidRDefault="006A1511" w:rsidP="006A1511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This is a supplier UC for the Generate Reports UC that shall allow the non-admin users to see the generated reports in an easy to see in the computer screen.</w:t>
            </w:r>
          </w:p>
        </w:tc>
      </w:tr>
      <w:tr w:rsidR="006A1511" w:rsidRPr="000D20EC" w14:paraId="3C50951F" w14:textId="77777777" w:rsidTr="006A1511">
        <w:trPr>
          <w:trHeight w:val="20"/>
        </w:trPr>
        <w:tc>
          <w:tcPr>
            <w:tcW w:w="2245" w:type="dxa"/>
            <w:vAlign w:val="center"/>
          </w:tcPr>
          <w:p w14:paraId="6DE7FC0D" w14:textId="77777777" w:rsidR="006A1511" w:rsidRDefault="006A1511" w:rsidP="006A1511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>Print out results in PDF files</w:t>
            </w:r>
          </w:p>
        </w:tc>
        <w:tc>
          <w:tcPr>
            <w:tcW w:w="7088" w:type="dxa"/>
            <w:vAlign w:val="center"/>
          </w:tcPr>
          <w:p w14:paraId="77BD82D1" w14:textId="77777777" w:rsidR="006A1511" w:rsidRDefault="006A1511" w:rsidP="006A1511">
            <w:pPr>
              <w:keepNext/>
              <w:spacing w:before="80" w:after="80"/>
              <w:rPr>
                <w:spacing w:val="-5"/>
              </w:rPr>
            </w:pPr>
            <w:r>
              <w:rPr>
                <w:spacing w:val="-5"/>
              </w:rPr>
              <w:t xml:space="preserve">This is a supplier UC for the Generate Reports UC that shall allow the non-admin users to export the generated reports in a formatted style to PDF file type. These PDF files can be printed out </w:t>
            </w:r>
            <w:proofErr w:type="gramStart"/>
            <w:r>
              <w:rPr>
                <w:spacing w:val="-5"/>
              </w:rPr>
              <w:t>later on</w:t>
            </w:r>
            <w:proofErr w:type="gramEnd"/>
            <w:r>
              <w:rPr>
                <w:spacing w:val="-5"/>
              </w:rPr>
              <w:t>.</w:t>
            </w:r>
          </w:p>
        </w:tc>
      </w:tr>
    </w:tbl>
    <w:p w14:paraId="46BB1F95" w14:textId="7678C29D" w:rsidR="006A1511" w:rsidRDefault="006A1511" w:rsidP="00190D65">
      <w:pPr>
        <w:pStyle w:val="BodyText"/>
        <w:ind w:left="0"/>
      </w:pPr>
    </w:p>
    <w:p w14:paraId="11CF00DE" w14:textId="77777777" w:rsidR="006A1511" w:rsidRDefault="006A1511">
      <w:pPr>
        <w:widowControl/>
        <w:spacing w:line="240" w:lineRule="auto"/>
      </w:pPr>
      <w:r>
        <w:br w:type="page"/>
      </w:r>
    </w:p>
    <w:p w14:paraId="0B2A728A" w14:textId="77777777" w:rsidR="006A1511" w:rsidRDefault="006A1511" w:rsidP="00190D65">
      <w:pPr>
        <w:pStyle w:val="BodyText"/>
        <w:ind w:left="0"/>
      </w:pPr>
    </w:p>
    <w:p w14:paraId="686A5903" w14:textId="2AA69FD2" w:rsidR="00866A1E" w:rsidRDefault="003C1796" w:rsidP="00EE2F12">
      <w:pPr>
        <w:pStyle w:val="Heading1"/>
      </w:pPr>
      <w:bookmarkStart w:id="8" w:name="_Toc433559824"/>
      <w:r>
        <w:t>IFINANCE</w:t>
      </w:r>
      <w:r w:rsidR="00F75D03" w:rsidRPr="00F75D03">
        <w:t xml:space="preserve"> System Use case Diagram</w:t>
      </w:r>
      <w:bookmarkEnd w:id="8"/>
    </w:p>
    <w:p w14:paraId="52E5A513" w14:textId="77777777" w:rsidR="004A769C" w:rsidRDefault="004A769C" w:rsidP="004A769C"/>
    <w:p w14:paraId="02CCC627" w14:textId="4D6B89F8" w:rsidR="004A769C" w:rsidRDefault="006A1511" w:rsidP="004A769C">
      <w:r>
        <w:rPr>
          <w:noProof/>
          <w:lang w:val="en-CA" w:eastAsia="en-CA"/>
        </w:rPr>
        <w:drawing>
          <wp:inline distT="0" distB="0" distL="0" distR="0" wp14:anchorId="2C2611BE" wp14:editId="3551D84D">
            <wp:extent cx="6098959" cy="70954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403" cy="71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768" w14:textId="77777777" w:rsidR="007141DF" w:rsidRPr="004A769C" w:rsidRDefault="007141DF" w:rsidP="004A769C"/>
    <w:sectPr w:rsidR="007141DF" w:rsidRPr="004A769C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1498" w14:textId="77777777" w:rsidR="004C754B" w:rsidRDefault="004C754B" w:rsidP="003A2CA9">
      <w:pPr>
        <w:spacing w:line="240" w:lineRule="auto"/>
      </w:pPr>
      <w:r>
        <w:separator/>
      </w:r>
    </w:p>
  </w:endnote>
  <w:endnote w:type="continuationSeparator" w:id="0">
    <w:p w14:paraId="4F56E3BF" w14:textId="77777777" w:rsidR="004C754B" w:rsidRDefault="004C754B" w:rsidP="003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FA52" w14:textId="77777777" w:rsidR="00777F55" w:rsidRDefault="00AF7A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CDE24C" w14:textId="77777777" w:rsidR="00777F55" w:rsidRDefault="00777F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6898" w14:textId="77777777" w:rsidR="006A1511" w:rsidRDefault="006A15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29DA" w14:textId="77777777" w:rsidR="006A1511" w:rsidRDefault="006A15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77F55" w14:paraId="1980617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CDAC9A" w14:textId="77777777" w:rsidR="00777F55" w:rsidRDefault="00AF7A9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66349C9" w14:textId="2B435610" w:rsidR="00777F55" w:rsidRDefault="00AF7A96" w:rsidP="008049DF">
          <w:pPr>
            <w:jc w:val="center"/>
          </w:pPr>
          <w:r>
            <w:sym w:font="Symbol" w:char="F0D3"/>
          </w:r>
          <w:r w:rsidR="00F02376">
            <w:t>Abdelnasser</w:t>
          </w:r>
          <w:r w:rsidR="008049DF">
            <w:t xml:space="preserve"> Ouda</w:t>
          </w:r>
          <w:r>
            <w:t xml:space="preserve">, </w:t>
          </w:r>
          <w:r w:rsidR="003C1796">
            <w:t>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A12ACEA" w14:textId="77777777" w:rsidR="00777F55" w:rsidRDefault="00AF7A9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32B0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D276DD0" w14:textId="77777777" w:rsidR="00777F55" w:rsidRDefault="00777F5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42086" w14:textId="77777777" w:rsidR="00777F55" w:rsidRDefault="00777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5971" w14:textId="77777777" w:rsidR="004C754B" w:rsidRDefault="004C754B" w:rsidP="003A2CA9">
      <w:pPr>
        <w:spacing w:line="240" w:lineRule="auto"/>
      </w:pPr>
      <w:r>
        <w:separator/>
      </w:r>
    </w:p>
  </w:footnote>
  <w:footnote w:type="continuationSeparator" w:id="0">
    <w:p w14:paraId="3793C079" w14:textId="77777777" w:rsidR="004C754B" w:rsidRDefault="004C754B" w:rsidP="003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1DE05" w14:textId="77777777" w:rsidR="006A1511" w:rsidRDefault="006A1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EC89" w14:textId="77777777" w:rsidR="00777F55" w:rsidRDefault="00777F55">
    <w:pPr>
      <w:rPr>
        <w:sz w:val="24"/>
      </w:rPr>
    </w:pPr>
  </w:p>
  <w:p w14:paraId="429A0F13" w14:textId="77777777" w:rsidR="00777F55" w:rsidRDefault="00777F55">
    <w:pPr>
      <w:pBdr>
        <w:top w:val="single" w:sz="6" w:space="1" w:color="auto"/>
      </w:pBdr>
      <w:rPr>
        <w:sz w:val="24"/>
      </w:rPr>
    </w:pPr>
  </w:p>
  <w:p w14:paraId="624BBC08" w14:textId="77777777" w:rsidR="00F02376" w:rsidRDefault="00F02376" w:rsidP="00F0237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CSCE 5430: Software Engineering</w:t>
    </w:r>
  </w:p>
  <w:p w14:paraId="7AB9B991" w14:textId="77777777" w:rsidR="00777F55" w:rsidRDefault="00777F55">
    <w:pPr>
      <w:pBdr>
        <w:bottom w:val="single" w:sz="6" w:space="1" w:color="auto"/>
      </w:pBdr>
      <w:jc w:val="right"/>
      <w:rPr>
        <w:sz w:val="24"/>
      </w:rPr>
    </w:pPr>
  </w:p>
  <w:p w14:paraId="4210E84F" w14:textId="77777777" w:rsidR="00777F55" w:rsidRDefault="00777F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95BE" w14:textId="77777777" w:rsidR="006A1511" w:rsidRDefault="006A151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77F55" w14:paraId="51D490F0" w14:textId="77777777">
      <w:tc>
        <w:tcPr>
          <w:tcW w:w="6379" w:type="dxa"/>
        </w:tcPr>
        <w:p w14:paraId="200A8D7F" w14:textId="5F77CD7D" w:rsidR="00777F55" w:rsidRDefault="00F02376" w:rsidP="00EE2F12">
          <w:r w:rsidRPr="00E42333">
            <w:t>CSCE 5430: Software Engineering</w:t>
          </w:r>
        </w:p>
      </w:tc>
      <w:tc>
        <w:tcPr>
          <w:tcW w:w="3179" w:type="dxa"/>
        </w:tcPr>
        <w:p w14:paraId="4FE2FB6E" w14:textId="2F6760C0" w:rsidR="00777F55" w:rsidRDefault="00AF7A96" w:rsidP="00EE2F12">
          <w:pPr>
            <w:tabs>
              <w:tab w:val="left" w:pos="1135"/>
            </w:tabs>
            <w:spacing w:before="40"/>
            <w:ind w:right="68"/>
          </w:pPr>
          <w:r>
            <w:t xml:space="preserve">  Issue:           </w:t>
          </w:r>
          <w:r w:rsidR="000E3F19">
            <w:t xml:space="preserve">      </w:t>
          </w:r>
          <w:r w:rsidR="00EE2F12">
            <w:t xml:space="preserve">    </w:t>
          </w:r>
          <w:r w:rsidR="003C1796">
            <w:t>Spring</w:t>
          </w:r>
          <w:r w:rsidR="00EE2F12">
            <w:t xml:space="preserve"> </w:t>
          </w:r>
          <w:r w:rsidR="0032440B">
            <w:t>20</w:t>
          </w:r>
          <w:r w:rsidR="00F02376">
            <w:t>2</w:t>
          </w:r>
          <w:r w:rsidR="003C1796">
            <w:t>3</w:t>
          </w:r>
        </w:p>
      </w:tc>
    </w:tr>
    <w:tr w:rsidR="00777F55" w14:paraId="1E55BC74" w14:textId="77777777">
      <w:tc>
        <w:tcPr>
          <w:tcW w:w="6379" w:type="dxa"/>
        </w:tcPr>
        <w:p w14:paraId="62C92931" w14:textId="36D8859B" w:rsidR="00777F55" w:rsidRDefault="00000000" w:rsidP="0032440B">
          <w:fldSimple w:instr=" TITLE  \* MERGEFORMAT ">
            <w:r w:rsidR="00F47638">
              <w:t>Assignment Workbook</w:t>
            </w:r>
          </w:fldSimple>
        </w:p>
      </w:tc>
      <w:tc>
        <w:tcPr>
          <w:tcW w:w="3179" w:type="dxa"/>
        </w:tcPr>
        <w:p w14:paraId="5A3E2D1E" w14:textId="4A8EFD93" w:rsidR="00777F55" w:rsidRDefault="00AF7A96" w:rsidP="00EE2F12">
          <w:r>
            <w:t xml:space="preserve">  Issue Date: </w:t>
          </w:r>
          <w:r w:rsidR="006A1511">
            <w:t xml:space="preserve">    </w:t>
          </w:r>
          <w:r w:rsidR="003C1796">
            <w:t>January 27</w:t>
          </w:r>
          <w:r w:rsidR="0032440B">
            <w:t>, 20</w:t>
          </w:r>
          <w:r w:rsidR="00F02376">
            <w:t>2</w:t>
          </w:r>
          <w:r w:rsidR="003C1796">
            <w:t>3</w:t>
          </w:r>
        </w:p>
      </w:tc>
    </w:tr>
    <w:tr w:rsidR="00777F55" w14:paraId="51ADC9A2" w14:textId="77777777">
      <w:tc>
        <w:tcPr>
          <w:tcW w:w="9558" w:type="dxa"/>
          <w:gridSpan w:val="2"/>
        </w:tcPr>
        <w:p w14:paraId="5A2B7ED6" w14:textId="77995180" w:rsidR="00777F55" w:rsidRDefault="00000000" w:rsidP="0032440B">
          <w:fldSimple w:instr=" FILENAME  \* MERGEFORMAT ">
            <w:r w:rsidR="00F47638">
              <w:rPr>
                <w:noProof/>
              </w:rPr>
              <w:t>ouda_CSCE5430_000_Workbook.docx</w:t>
            </w:r>
          </w:fldSimple>
        </w:p>
      </w:tc>
    </w:tr>
  </w:tbl>
  <w:p w14:paraId="131D294A" w14:textId="77777777" w:rsidR="00777F55" w:rsidRDefault="00777F5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3751" w14:textId="77777777" w:rsidR="00777F55" w:rsidRDefault="00777F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774E3851"/>
    <w:multiLevelType w:val="hybridMultilevel"/>
    <w:tmpl w:val="67D4B22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146852745">
    <w:abstractNumId w:val="0"/>
  </w:num>
  <w:num w:numId="2" w16cid:durableId="985626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CB3"/>
    <w:rsid w:val="00002CB3"/>
    <w:rsid w:val="000B6CF8"/>
    <w:rsid w:val="000C146D"/>
    <w:rsid w:val="000D20EC"/>
    <w:rsid w:val="000E3F19"/>
    <w:rsid w:val="0011545A"/>
    <w:rsid w:val="001711FA"/>
    <w:rsid w:val="00177F6E"/>
    <w:rsid w:val="00190D65"/>
    <w:rsid w:val="001C1E77"/>
    <w:rsid w:val="001E2CEE"/>
    <w:rsid w:val="00226382"/>
    <w:rsid w:val="00266A0C"/>
    <w:rsid w:val="002B0623"/>
    <w:rsid w:val="002E02C6"/>
    <w:rsid w:val="00307C1B"/>
    <w:rsid w:val="0032440B"/>
    <w:rsid w:val="003260EF"/>
    <w:rsid w:val="003804BA"/>
    <w:rsid w:val="00385B9C"/>
    <w:rsid w:val="003C1796"/>
    <w:rsid w:val="00434CF4"/>
    <w:rsid w:val="004673FE"/>
    <w:rsid w:val="00473B8E"/>
    <w:rsid w:val="0048562F"/>
    <w:rsid w:val="00486541"/>
    <w:rsid w:val="004A769C"/>
    <w:rsid w:val="004B0E40"/>
    <w:rsid w:val="004C754B"/>
    <w:rsid w:val="004D0808"/>
    <w:rsid w:val="004D0C3E"/>
    <w:rsid w:val="00523174"/>
    <w:rsid w:val="00571733"/>
    <w:rsid w:val="00632B06"/>
    <w:rsid w:val="00663C07"/>
    <w:rsid w:val="006A1511"/>
    <w:rsid w:val="007141DF"/>
    <w:rsid w:val="00714EB7"/>
    <w:rsid w:val="007327B9"/>
    <w:rsid w:val="00740FC9"/>
    <w:rsid w:val="00777F55"/>
    <w:rsid w:val="007A3193"/>
    <w:rsid w:val="007A77F1"/>
    <w:rsid w:val="007B473E"/>
    <w:rsid w:val="007C5DFC"/>
    <w:rsid w:val="008049DF"/>
    <w:rsid w:val="00837500"/>
    <w:rsid w:val="00846F30"/>
    <w:rsid w:val="00863EC8"/>
    <w:rsid w:val="00866A1E"/>
    <w:rsid w:val="008E67BF"/>
    <w:rsid w:val="00901A46"/>
    <w:rsid w:val="009039FA"/>
    <w:rsid w:val="009238EB"/>
    <w:rsid w:val="00967A6C"/>
    <w:rsid w:val="00A014A9"/>
    <w:rsid w:val="00A64C6F"/>
    <w:rsid w:val="00AA287D"/>
    <w:rsid w:val="00AE6DAB"/>
    <w:rsid w:val="00AF7A96"/>
    <w:rsid w:val="00B508DC"/>
    <w:rsid w:val="00B95BAF"/>
    <w:rsid w:val="00C8263F"/>
    <w:rsid w:val="00CD2E68"/>
    <w:rsid w:val="00D11970"/>
    <w:rsid w:val="00D629AA"/>
    <w:rsid w:val="00D710E1"/>
    <w:rsid w:val="00DD3D36"/>
    <w:rsid w:val="00DF3B8D"/>
    <w:rsid w:val="00E171B4"/>
    <w:rsid w:val="00E42B57"/>
    <w:rsid w:val="00E54B6C"/>
    <w:rsid w:val="00E72186"/>
    <w:rsid w:val="00EE2F12"/>
    <w:rsid w:val="00F02376"/>
    <w:rsid w:val="00F47638"/>
    <w:rsid w:val="00F74DD2"/>
    <w:rsid w:val="00F75D03"/>
    <w:rsid w:val="00F96BEF"/>
    <w:rsid w:val="00FF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7A28F"/>
  <w15:docId w15:val="{70E4C0A7-B5A5-43CC-8CCB-24843E7B7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rsid w:val="00E54B6C"/>
    <w:pPr>
      <w:keepNext/>
      <w:spacing w:before="120" w:after="60"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E54B6C"/>
    <w:pPr>
      <w:numPr>
        <w:ilvl w:val="1"/>
        <w:numId w:val="1"/>
      </w:numPr>
      <w:jc w:val="left"/>
      <w:outlineLvl w:val="1"/>
    </w:pPr>
    <w:rPr>
      <w:sz w:val="24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qFormat/>
    <w:pPr>
      <w:spacing w:before="360" w:after="360"/>
    </w:pPr>
    <w:rPr>
      <w:rFonts w:asciiTheme="minorHAnsi" w:hAnsi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uiPriority w:val="39"/>
    <w:qFormat/>
    <w:rPr>
      <w:rFonts w:asciiTheme="minorHAnsi" w:hAnsi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uiPriority w:val="39"/>
    <w:semiHidden/>
    <w:qFormat/>
    <w:rPr>
      <w:rFonts w:asciiTheme="minorHAnsi" w:hAnsiTheme="minorHAnsi"/>
      <w:smallCaps/>
      <w:sz w:val="22"/>
      <w:szCs w:val="26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5">
    <w:name w:val="toc 5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6">
    <w:name w:val="toc 6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7">
    <w:name w:val="toc 7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8">
    <w:name w:val="toc 8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9">
    <w:name w:val="toc 9"/>
    <w:basedOn w:val="Normal"/>
    <w:next w:val="Normal"/>
    <w:semiHidden/>
    <w:rPr>
      <w:rFonts w:asciiTheme="minorHAnsi" w:hAnsiTheme="minorHAnsi"/>
      <w:sz w:val="2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014A9"/>
    <w:pPr>
      <w:keepLines/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4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4A9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014A9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semiHidden/>
    <w:rsid w:val="001E2CE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Gloss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93D34-E0EC-4109-8E64-6DDDF385A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Glossary.dot</Template>
  <TotalTime>25</TotalTime>
  <Pages>7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Workbook</vt:lpstr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Workbook</dc:title>
  <dc:subject>CSCE5430 Software Engineering</dc:subject>
  <dc:creator>student name</dc:creator>
  <cp:lastModifiedBy>Ouda, Abdelnasser</cp:lastModifiedBy>
  <cp:revision>8</cp:revision>
  <cp:lastPrinted>2023-01-28T05:04:00Z</cp:lastPrinted>
  <dcterms:created xsi:type="dcterms:W3CDTF">2022-09-03T05:18:00Z</dcterms:created>
  <dcterms:modified xsi:type="dcterms:W3CDTF">2023-01-28T05:04:00Z</dcterms:modified>
</cp:coreProperties>
</file>